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2425467D" w:rsidRPr="00AA44CB" w:rsidRDefault="2425467D">
      <w:pPr>
        <w:rPr>
          <w:rFonts w:ascii="Arial" w:hAnsi="Arial" w:cs="Arial"/>
          <w:sz w:val="48"/>
          <w:szCs w:val="48"/>
        </w:rPr>
      </w:pPr>
      <w:bookmarkStart w:id="0" w:name="_GoBack"/>
      <w:bookmarkEnd w:id="0"/>
    </w:p>
    <w:p w:rsidR="67DFCCAC" w:rsidRPr="00AA44CB" w:rsidRDefault="67DFCCAC" w:rsidP="2425467D">
      <w:pPr>
        <w:pStyle w:val="TitlePg-Company"/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SQL Real Steel</w:t>
      </w:r>
    </w:p>
    <w:p w:rsidR="67DFCCAC" w:rsidRPr="00AA44CB" w:rsidRDefault="67DFCCAC" w:rsidP="2425467D">
      <w:pPr>
        <w:pStyle w:val="Heading2"/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Round 1 – ‘Kid’ mode</w:t>
      </w:r>
    </w:p>
    <w:p w:rsidR="67DFCCAC" w:rsidRPr="00AA44CB" w:rsidRDefault="67DFCCAC" w:rsidP="2425467D">
      <w:pPr>
        <w:pStyle w:val="BodyText"/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Write DML queries for the following questions</w:t>
      </w:r>
    </w:p>
    <w:p w:rsidR="67DFCCAC" w:rsidRPr="00AA44CB" w:rsidRDefault="67DFCCAC" w:rsidP="2425467D">
      <w:pPr>
        <w:pStyle w:val="BodyText"/>
        <w:numPr>
          <w:ilvl w:val="0"/>
          <w:numId w:val="9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Display unique Jobs from EMP table</w:t>
      </w:r>
    </w:p>
    <w:p w:rsidR="005330CF" w:rsidRPr="00AA44CB" w:rsidRDefault="005330CF" w:rsidP="005330CF">
      <w:pPr>
        <w:pStyle w:val="BodyText"/>
        <w:ind w:left="1440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ANS: </w:t>
      </w:r>
      <w:r w:rsidRPr="00AA44CB">
        <w:rPr>
          <w:rFonts w:cs="Arial"/>
          <w:color w:val="548DD4" w:themeColor="text2" w:themeTint="99"/>
          <w:sz w:val="48"/>
          <w:szCs w:val="48"/>
        </w:rPr>
        <w:t>Select distinct job from scott.emp;</w:t>
      </w:r>
    </w:p>
    <w:p w:rsidR="005330CF" w:rsidRPr="00AA44CB" w:rsidRDefault="005330CF" w:rsidP="005330CF">
      <w:pPr>
        <w:pStyle w:val="BodyText"/>
        <w:ind w:left="1440"/>
        <w:rPr>
          <w:rFonts w:cs="Arial"/>
          <w:sz w:val="48"/>
          <w:szCs w:val="48"/>
        </w:rPr>
      </w:pPr>
      <w:r w:rsidRPr="00AA44CB">
        <w:rPr>
          <w:rFonts w:cs="Arial"/>
          <w:noProof/>
          <w:sz w:val="48"/>
          <w:szCs w:val="48"/>
        </w:rPr>
        <w:drawing>
          <wp:inline distT="0" distB="0" distL="0" distR="0">
            <wp:extent cx="1143000" cy="2247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Pr="00AA44CB" w:rsidRDefault="67DFCCAC" w:rsidP="2425467D">
      <w:pPr>
        <w:pStyle w:val="BodyText"/>
        <w:numPr>
          <w:ilvl w:val="0"/>
          <w:numId w:val="9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List the employees in the ascending order of their salaries</w:t>
      </w:r>
    </w:p>
    <w:p w:rsidR="005330CF" w:rsidRPr="00AA44CB" w:rsidRDefault="005330CF" w:rsidP="005330CF">
      <w:pPr>
        <w:pStyle w:val="BodyText"/>
        <w:ind w:left="1440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 : </w:t>
      </w:r>
      <w:r w:rsidRPr="00AA44CB">
        <w:rPr>
          <w:rFonts w:cs="Arial"/>
          <w:color w:val="548DD4" w:themeColor="text2" w:themeTint="99"/>
          <w:sz w:val="48"/>
          <w:szCs w:val="48"/>
        </w:rPr>
        <w:t>Select * from scott.emp order by sal ASC;</w:t>
      </w:r>
    </w:p>
    <w:p w:rsidR="00B52D6F" w:rsidRPr="00AA44CB" w:rsidRDefault="00B52D6F" w:rsidP="005330CF">
      <w:pPr>
        <w:pStyle w:val="BodyText"/>
        <w:ind w:left="1440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noProof/>
          <w:color w:val="548DD4" w:themeColor="text2" w:themeTint="99"/>
          <w:sz w:val="48"/>
          <w:szCs w:val="48"/>
        </w:rPr>
        <w:drawing>
          <wp:inline distT="0" distB="0" distL="0" distR="0">
            <wp:extent cx="4324350" cy="3981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Pr="00AA44CB" w:rsidRDefault="67DFCCAC" w:rsidP="2425467D">
      <w:pPr>
        <w:pStyle w:val="BodyText"/>
        <w:numPr>
          <w:ilvl w:val="0"/>
          <w:numId w:val="9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List the details of the employees in ascending order of the dept no and descending of Jobs</w:t>
      </w:r>
    </w:p>
    <w:p w:rsidR="00B52D6F" w:rsidRPr="00AA44CB" w:rsidRDefault="00B52D6F" w:rsidP="00B52D6F">
      <w:pPr>
        <w:pStyle w:val="BodyText"/>
        <w:ind w:left="1440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color w:val="auto"/>
          <w:sz w:val="48"/>
          <w:szCs w:val="48"/>
        </w:rPr>
        <w:t>ANS :</w:t>
      </w:r>
      <w:r w:rsidRPr="00AA44CB">
        <w:rPr>
          <w:rFonts w:cs="Arial"/>
          <w:color w:val="548DD4" w:themeColor="text2" w:themeTint="99"/>
          <w:sz w:val="48"/>
          <w:szCs w:val="48"/>
        </w:rPr>
        <w:t xml:space="preserve"> Select * from scott.emp order by deptno asc,job DESC;</w:t>
      </w:r>
    </w:p>
    <w:p w:rsidR="00B52D6F" w:rsidRPr="00AA44CB" w:rsidRDefault="00B52D6F" w:rsidP="00B52D6F">
      <w:pPr>
        <w:pStyle w:val="BodyText"/>
        <w:ind w:left="1440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noProof/>
          <w:color w:val="548DD4" w:themeColor="text2" w:themeTint="99"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1123950" y="10210800"/>
            <wp:positionH relativeFrom="column">
              <wp:align>left</wp:align>
            </wp:positionH>
            <wp:positionV relativeFrom="paragraph">
              <wp:align>top</wp:align>
            </wp:positionV>
            <wp:extent cx="4305300" cy="403860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0E04" w:rsidRPr="00AA44CB">
        <w:rPr>
          <w:rFonts w:cs="Arial"/>
          <w:color w:val="548DD4" w:themeColor="text2" w:themeTint="99"/>
          <w:sz w:val="48"/>
          <w:szCs w:val="48"/>
        </w:rPr>
        <w:br w:type="textWrapping" w:clear="all"/>
      </w:r>
    </w:p>
    <w:p w:rsidR="67DFCCAC" w:rsidRPr="00AA44CB" w:rsidRDefault="67DFCCAC" w:rsidP="2425467D">
      <w:pPr>
        <w:pStyle w:val="BodyText"/>
        <w:numPr>
          <w:ilvl w:val="0"/>
          <w:numId w:val="9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Display all the unique job groups in the descending order</w:t>
      </w:r>
    </w:p>
    <w:p w:rsidR="00B52D6F" w:rsidRPr="00AA44CB" w:rsidRDefault="00B52D6F" w:rsidP="00B52D6F">
      <w:pPr>
        <w:pStyle w:val="BodyText"/>
        <w:ind w:left="1440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 : </w:t>
      </w:r>
      <w:r w:rsidR="00BA0E04" w:rsidRPr="00AA44CB">
        <w:rPr>
          <w:rFonts w:cs="Arial"/>
          <w:color w:val="548DD4" w:themeColor="text2" w:themeTint="99"/>
          <w:sz w:val="48"/>
          <w:szCs w:val="48"/>
        </w:rPr>
        <w:t>Select distinct job from scott.emp order by job DESC;</w:t>
      </w:r>
    </w:p>
    <w:p w:rsidR="00BA0E04" w:rsidRPr="00AA44CB" w:rsidRDefault="00BA0E04" w:rsidP="00B52D6F">
      <w:pPr>
        <w:pStyle w:val="BodyText"/>
        <w:ind w:left="1440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noProof/>
          <w:color w:val="548DD4" w:themeColor="text2" w:themeTint="99"/>
          <w:sz w:val="48"/>
          <w:szCs w:val="48"/>
        </w:rPr>
        <w:drawing>
          <wp:inline distT="0" distB="0" distL="0" distR="0">
            <wp:extent cx="2762250" cy="2133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Pr="00AA44CB" w:rsidRDefault="67DFCCAC" w:rsidP="2425467D">
      <w:pPr>
        <w:pStyle w:val="BodyText"/>
        <w:numPr>
          <w:ilvl w:val="0"/>
          <w:numId w:val="9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Display all the employees who are managers</w:t>
      </w:r>
    </w:p>
    <w:p w:rsidR="00E47D3F" w:rsidRPr="00AA44CB" w:rsidRDefault="00E47D3F" w:rsidP="00E47D3F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ANS: </w:t>
      </w:r>
      <w:r w:rsidRPr="00AA44CB">
        <w:rPr>
          <w:rFonts w:cs="Arial"/>
          <w:color w:val="548DD4" w:themeColor="text2" w:themeTint="99"/>
          <w:sz w:val="48"/>
          <w:szCs w:val="48"/>
        </w:rPr>
        <w:t>Select * from scott.emp where empno in ( select mgr from scott.emp) ;</w:t>
      </w:r>
    </w:p>
    <w:p w:rsidR="00E47D3F" w:rsidRPr="00AA44CB" w:rsidRDefault="00E47D3F" w:rsidP="00E47D3F">
      <w:pPr>
        <w:pStyle w:val="BodyText"/>
        <w:rPr>
          <w:rFonts w:cs="Arial"/>
          <w:sz w:val="48"/>
          <w:szCs w:val="48"/>
        </w:rPr>
      </w:pPr>
      <w:r w:rsidRPr="00AA44CB">
        <w:rPr>
          <w:rFonts w:cs="Arial"/>
          <w:noProof/>
          <w:sz w:val="48"/>
          <w:szCs w:val="48"/>
        </w:rPr>
        <w:drawing>
          <wp:inline distT="0" distB="0" distL="0" distR="0">
            <wp:extent cx="6934200" cy="24003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Pr="00AA44CB" w:rsidRDefault="67DFCCAC" w:rsidP="2425467D">
      <w:pPr>
        <w:pStyle w:val="BodyText"/>
        <w:numPr>
          <w:ilvl w:val="0"/>
          <w:numId w:val="9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List the employees who joined before 1981</w:t>
      </w:r>
    </w:p>
    <w:p w:rsidR="001B4CE3" w:rsidRPr="00AA44CB" w:rsidRDefault="001B4CE3" w:rsidP="001B4CE3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 : </w:t>
      </w:r>
      <w:r w:rsidRPr="00AA44CB">
        <w:rPr>
          <w:rFonts w:cs="Arial"/>
          <w:color w:val="548DD4" w:themeColor="text2" w:themeTint="99"/>
          <w:sz w:val="48"/>
          <w:szCs w:val="48"/>
        </w:rPr>
        <w:t>Select * from scott.emp where hiredate&lt;('01-JAN-1981');</w:t>
      </w:r>
    </w:p>
    <w:p w:rsidR="001B4CE3" w:rsidRPr="00AA44CB" w:rsidRDefault="001B4CE3" w:rsidP="001B4CE3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noProof/>
          <w:color w:val="548DD4" w:themeColor="text2" w:themeTint="99"/>
          <w:sz w:val="48"/>
          <w:szCs w:val="48"/>
        </w:rPr>
        <w:drawing>
          <wp:inline distT="0" distB="0" distL="0" distR="0">
            <wp:extent cx="6096000" cy="1123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Pr="00AA44CB" w:rsidRDefault="67DFCCAC" w:rsidP="2425467D">
      <w:pPr>
        <w:pStyle w:val="BodyText"/>
        <w:numPr>
          <w:ilvl w:val="0"/>
          <w:numId w:val="9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List the Empno, Ename, Sal, daily sal of all employees in the ascending order of annual sal</w:t>
      </w:r>
    </w:p>
    <w:p w:rsidR="00705E56" w:rsidRPr="00AA44CB" w:rsidRDefault="00705E56" w:rsidP="00705E56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ANS: </w:t>
      </w:r>
      <w:r w:rsidRPr="00AA44CB">
        <w:rPr>
          <w:rFonts w:cs="Arial"/>
          <w:color w:val="548DD4" w:themeColor="text2" w:themeTint="99"/>
          <w:sz w:val="48"/>
          <w:szCs w:val="48"/>
        </w:rPr>
        <w:t>select empno,ename,sal,sal/30 m_sal,12*sal a_sal from scott.emp order by a_sal asc;</w:t>
      </w:r>
    </w:p>
    <w:p w:rsidR="00705E56" w:rsidRPr="00AA44CB" w:rsidRDefault="00705E56" w:rsidP="00705E56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noProof/>
          <w:color w:val="548DD4" w:themeColor="text2" w:themeTint="99"/>
          <w:sz w:val="48"/>
          <w:szCs w:val="48"/>
        </w:rPr>
        <w:drawing>
          <wp:inline distT="0" distB="0" distL="0" distR="0">
            <wp:extent cx="7620000" cy="39624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E56" w:rsidRPr="00AA44CB" w:rsidRDefault="00705E56" w:rsidP="00705E56">
      <w:pPr>
        <w:pStyle w:val="BodyText"/>
        <w:rPr>
          <w:rFonts w:cs="Arial"/>
          <w:color w:val="548DD4" w:themeColor="text2" w:themeTint="99"/>
          <w:sz w:val="48"/>
          <w:szCs w:val="48"/>
        </w:rPr>
      </w:pPr>
    </w:p>
    <w:p w:rsidR="67DFCCAC" w:rsidRPr="00AA44CB" w:rsidRDefault="67DFCCAC" w:rsidP="2425467D">
      <w:pPr>
        <w:pStyle w:val="BodyText"/>
        <w:numPr>
          <w:ilvl w:val="0"/>
          <w:numId w:val="9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Display the Empno, Ename, job, Hiredate, Exp of all Mgrs</w:t>
      </w:r>
    </w:p>
    <w:p w:rsidR="002C5BC4" w:rsidRPr="00AA44CB" w:rsidRDefault="002C5BC4" w:rsidP="002C5BC4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Ans: </w:t>
      </w:r>
      <w:r w:rsidRPr="00AA44CB">
        <w:rPr>
          <w:rFonts w:cs="Arial"/>
          <w:color w:val="548DD4" w:themeColor="text2" w:themeTint="99"/>
          <w:sz w:val="48"/>
          <w:szCs w:val="48"/>
        </w:rPr>
        <w:t>SELECT EMPNO,ENAME,JOB,HIREDATE,MONTHS_BETWEEN(SYSDATE,HIREDATE)/12 EXP FROM scott.emp WHERE job= 'MANAGER';</w:t>
      </w:r>
    </w:p>
    <w:p w:rsidR="002C5BC4" w:rsidRPr="00AA44CB" w:rsidRDefault="002C5BC4" w:rsidP="002C5BC4">
      <w:pPr>
        <w:pStyle w:val="BodyText"/>
        <w:rPr>
          <w:rFonts w:cs="Arial"/>
          <w:sz w:val="48"/>
          <w:szCs w:val="48"/>
        </w:rPr>
      </w:pPr>
      <w:r w:rsidRPr="00AA44CB">
        <w:rPr>
          <w:rFonts w:cs="Arial"/>
          <w:noProof/>
          <w:sz w:val="48"/>
          <w:szCs w:val="48"/>
        </w:rPr>
        <w:drawing>
          <wp:inline distT="0" distB="0" distL="0" distR="0">
            <wp:extent cx="9105900" cy="15811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Pr="00AA44CB" w:rsidRDefault="67DFCCAC" w:rsidP="2425467D">
      <w:pPr>
        <w:pStyle w:val="BodyText"/>
        <w:numPr>
          <w:ilvl w:val="0"/>
          <w:numId w:val="9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List the Empno, Ename, Sal, experience of all employees working for Mgr=7369</w:t>
      </w:r>
    </w:p>
    <w:p w:rsidR="003B0B15" w:rsidRPr="00AA44CB" w:rsidRDefault="003B0B15" w:rsidP="003B0B15">
      <w:pPr>
        <w:pStyle w:val="BodyText"/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ANS: </w:t>
      </w:r>
      <w:r w:rsidRPr="00AA44CB">
        <w:rPr>
          <w:rFonts w:cs="Arial"/>
          <w:color w:val="548DD4" w:themeColor="text2" w:themeTint="99"/>
          <w:sz w:val="48"/>
          <w:szCs w:val="48"/>
        </w:rPr>
        <w:t>select empno,ename,sal,HIREDATE,MONTHS_BETWEEN(SYSDATE,HIREDATE)/12 exp from scott.emp where mgr = 7369;</w:t>
      </w:r>
    </w:p>
    <w:p w:rsidR="003B0B15" w:rsidRPr="00AA44CB" w:rsidRDefault="003B0B15" w:rsidP="003B0B15">
      <w:pPr>
        <w:pStyle w:val="BodyText"/>
        <w:rPr>
          <w:rFonts w:cs="Arial"/>
          <w:sz w:val="48"/>
          <w:szCs w:val="48"/>
        </w:rPr>
      </w:pPr>
      <w:r w:rsidRPr="00AA44CB">
        <w:rPr>
          <w:rFonts w:cs="Arial"/>
          <w:noProof/>
          <w:sz w:val="48"/>
          <w:szCs w:val="48"/>
        </w:rPr>
        <w:drawing>
          <wp:inline distT="0" distB="0" distL="0" distR="0">
            <wp:extent cx="2019300" cy="10858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Pr="00AA44CB" w:rsidRDefault="67DFCCAC" w:rsidP="2425467D">
      <w:pPr>
        <w:pStyle w:val="BodyText"/>
        <w:numPr>
          <w:ilvl w:val="0"/>
          <w:numId w:val="9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Display all the details of the employees whose Comm. Is more than their Sal</w:t>
      </w:r>
    </w:p>
    <w:p w:rsidR="003B0B15" w:rsidRPr="00AA44CB" w:rsidRDefault="003B0B15" w:rsidP="003B0B15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 : </w:t>
      </w:r>
      <w:r w:rsidRPr="00AA44CB">
        <w:rPr>
          <w:rFonts w:cs="Arial"/>
          <w:color w:val="548DD4" w:themeColor="text2" w:themeTint="99"/>
          <w:sz w:val="48"/>
          <w:szCs w:val="48"/>
        </w:rPr>
        <w:t>select * from scott.emp where comm &gt; sal;</w:t>
      </w:r>
    </w:p>
    <w:p w:rsidR="003B0B15" w:rsidRPr="00AA44CB" w:rsidRDefault="003B0B15" w:rsidP="00AA44CB">
      <w:pPr>
        <w:pStyle w:val="BodyText"/>
        <w:ind w:firstLine="338"/>
        <w:rPr>
          <w:rFonts w:cs="Arial"/>
          <w:sz w:val="48"/>
          <w:szCs w:val="48"/>
        </w:rPr>
      </w:pPr>
      <w:r w:rsidRPr="00AA44CB">
        <w:rPr>
          <w:rFonts w:cs="Arial"/>
          <w:noProof/>
          <w:sz w:val="48"/>
          <w:szCs w:val="48"/>
        </w:rPr>
        <w:drawing>
          <wp:inline distT="0" distB="0" distL="0" distR="0">
            <wp:extent cx="4514850" cy="10858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Pr="00AA44CB" w:rsidRDefault="67DFCCAC" w:rsidP="2425467D">
      <w:pPr>
        <w:pStyle w:val="BodyText"/>
        <w:numPr>
          <w:ilvl w:val="0"/>
          <w:numId w:val="9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List the employees in the asc order of Designations of those joined after the second half of 1981</w:t>
      </w:r>
    </w:p>
    <w:p w:rsidR="003B0B15" w:rsidRPr="00AA44CB" w:rsidRDefault="003B0B15" w:rsidP="003B0B15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 : </w:t>
      </w:r>
      <w:r w:rsidRPr="00AA44CB">
        <w:rPr>
          <w:rFonts w:cs="Arial"/>
          <w:color w:val="548DD4" w:themeColor="text2" w:themeTint="99"/>
          <w:sz w:val="48"/>
          <w:szCs w:val="48"/>
        </w:rPr>
        <w:t>select * from scott.emp where hiredate &gt; ('30-jun-81') and to_char(hiredate,'YYYY') = 1981 order by job asc;</w:t>
      </w:r>
    </w:p>
    <w:p w:rsidR="003B0B15" w:rsidRPr="00AA44CB" w:rsidRDefault="003B0B15" w:rsidP="003B0B15">
      <w:pPr>
        <w:pStyle w:val="BodyText"/>
        <w:rPr>
          <w:rFonts w:cs="Arial"/>
          <w:sz w:val="48"/>
          <w:szCs w:val="48"/>
        </w:rPr>
      </w:pPr>
      <w:r w:rsidRPr="00AA44CB">
        <w:rPr>
          <w:rFonts w:cs="Arial"/>
          <w:noProof/>
          <w:sz w:val="48"/>
          <w:szCs w:val="48"/>
        </w:rPr>
        <w:drawing>
          <wp:inline distT="0" distB="0" distL="0" distR="0">
            <wp:extent cx="4800600" cy="20574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Pr="00AA44CB" w:rsidRDefault="67DFCCAC" w:rsidP="2425467D">
      <w:pPr>
        <w:pStyle w:val="BodyText"/>
        <w:numPr>
          <w:ilvl w:val="0"/>
          <w:numId w:val="9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List the employees along with their experience and daily salary is more than Rs.100</w:t>
      </w:r>
    </w:p>
    <w:p w:rsidR="003C3C9E" w:rsidRPr="00AA44CB" w:rsidRDefault="003C3C9E" w:rsidP="003C3C9E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 : </w:t>
      </w:r>
      <w:r w:rsidRPr="00AA44CB">
        <w:rPr>
          <w:rFonts w:cs="Arial"/>
          <w:color w:val="548DD4" w:themeColor="text2" w:themeTint="99"/>
          <w:sz w:val="48"/>
          <w:szCs w:val="48"/>
        </w:rPr>
        <w:t>select empno,ename,job,HIREDATE,MONTHS_BETWEEN(SYSDATE,HIREDATE)/12 exp from scott.emp where (sal/30) &gt;100;</w:t>
      </w:r>
    </w:p>
    <w:p w:rsidR="003C3C9E" w:rsidRPr="00AA44CB" w:rsidRDefault="003C3C9E" w:rsidP="003C3C9E">
      <w:pPr>
        <w:pStyle w:val="BodyText"/>
        <w:rPr>
          <w:rFonts w:cs="Arial"/>
          <w:sz w:val="48"/>
          <w:szCs w:val="48"/>
        </w:rPr>
      </w:pPr>
    </w:p>
    <w:p w:rsidR="003C3C9E" w:rsidRPr="00AA44CB" w:rsidRDefault="003C3C9E" w:rsidP="003C3C9E">
      <w:pPr>
        <w:pStyle w:val="BodyText"/>
        <w:rPr>
          <w:rFonts w:cs="Arial"/>
          <w:sz w:val="48"/>
          <w:szCs w:val="48"/>
        </w:rPr>
      </w:pPr>
      <w:r w:rsidRPr="00AA44CB">
        <w:rPr>
          <w:rFonts w:cs="Arial"/>
          <w:noProof/>
          <w:sz w:val="48"/>
          <w:szCs w:val="48"/>
        </w:rPr>
        <w:drawing>
          <wp:inline distT="0" distB="0" distL="0" distR="0">
            <wp:extent cx="5524500" cy="9334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Pr="00AA44CB" w:rsidRDefault="67DFCCAC" w:rsidP="2425467D">
      <w:pPr>
        <w:pStyle w:val="BodyText"/>
        <w:numPr>
          <w:ilvl w:val="0"/>
          <w:numId w:val="9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List the employees who are either ‘CLERK’ or ‘ANALYST’ in the Desc order</w:t>
      </w:r>
    </w:p>
    <w:p w:rsidR="003C3C9E" w:rsidRPr="00AA44CB" w:rsidRDefault="003C3C9E" w:rsidP="003C3C9E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ANS: </w:t>
      </w:r>
      <w:r w:rsidRPr="00AA44CB">
        <w:rPr>
          <w:rFonts w:cs="Arial"/>
          <w:color w:val="548DD4" w:themeColor="text2" w:themeTint="99"/>
          <w:sz w:val="48"/>
          <w:szCs w:val="48"/>
        </w:rPr>
        <w:t>select * from scott.emp where job = 'CLERK' or job = 'ANALYST' order by job desc;</w:t>
      </w:r>
    </w:p>
    <w:p w:rsidR="003C3C9E" w:rsidRPr="00AA44CB" w:rsidRDefault="003C3C9E" w:rsidP="003C3C9E">
      <w:pPr>
        <w:pStyle w:val="BodyText"/>
        <w:rPr>
          <w:rFonts w:cs="Arial"/>
          <w:sz w:val="48"/>
          <w:szCs w:val="48"/>
        </w:rPr>
      </w:pPr>
      <w:r w:rsidRPr="00AA44CB">
        <w:rPr>
          <w:rFonts w:cs="Arial"/>
          <w:noProof/>
          <w:sz w:val="48"/>
          <w:szCs w:val="48"/>
        </w:rPr>
        <w:drawing>
          <wp:inline distT="0" distB="0" distL="0" distR="0">
            <wp:extent cx="4610100" cy="24193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Pr="00AA44CB" w:rsidRDefault="67DFCCAC" w:rsidP="2425467D">
      <w:pPr>
        <w:pStyle w:val="BodyText"/>
        <w:numPr>
          <w:ilvl w:val="0"/>
          <w:numId w:val="9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List the employees who joined on 1-MAY-81,3-DEC-81,17-DEC-81,19-JAN-80 in asc order of seniority</w:t>
      </w:r>
      <w:r w:rsidR="003C3C9E" w:rsidRPr="00AA44CB">
        <w:rPr>
          <w:rFonts w:cs="Arial"/>
          <w:sz w:val="48"/>
          <w:szCs w:val="48"/>
        </w:rPr>
        <w:t>.</w:t>
      </w:r>
    </w:p>
    <w:p w:rsidR="003C3C9E" w:rsidRPr="00AA44CB" w:rsidRDefault="003C3C9E" w:rsidP="003C3C9E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 : </w:t>
      </w:r>
      <w:r w:rsidRPr="00AA44CB">
        <w:rPr>
          <w:rFonts w:cs="Arial"/>
          <w:color w:val="548DD4" w:themeColor="text2" w:themeTint="99"/>
          <w:sz w:val="48"/>
          <w:szCs w:val="48"/>
        </w:rPr>
        <w:t>select * from scott.emp where hiredate in ('01-may-81','03-dec-81','17-dec-81','19-jan-80') order by hiredate asc;</w:t>
      </w:r>
    </w:p>
    <w:p w:rsidR="003C3C9E" w:rsidRPr="00AA44CB" w:rsidRDefault="003C3C9E" w:rsidP="003C3C9E">
      <w:pPr>
        <w:pStyle w:val="BodyText"/>
        <w:rPr>
          <w:rFonts w:cs="Arial"/>
          <w:sz w:val="48"/>
          <w:szCs w:val="48"/>
        </w:rPr>
      </w:pPr>
      <w:r w:rsidRPr="00AA44CB">
        <w:rPr>
          <w:rFonts w:cs="Arial"/>
          <w:noProof/>
          <w:sz w:val="48"/>
          <w:szCs w:val="48"/>
        </w:rPr>
        <w:drawing>
          <wp:inline distT="0" distB="0" distL="0" distR="0">
            <wp:extent cx="4438650" cy="15430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Pr="00AA44CB" w:rsidRDefault="67DFCCAC" w:rsidP="2425467D">
      <w:pPr>
        <w:pStyle w:val="BodyText"/>
        <w:numPr>
          <w:ilvl w:val="0"/>
          <w:numId w:val="9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List the emp who are working for the Deptno 10 or 20</w:t>
      </w:r>
    </w:p>
    <w:p w:rsidR="003C3C9E" w:rsidRPr="00AA44CB" w:rsidRDefault="003C3C9E" w:rsidP="003C3C9E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 : </w:t>
      </w:r>
      <w:r w:rsidRPr="00AA44CB">
        <w:rPr>
          <w:rFonts w:cs="Arial"/>
          <w:color w:val="548DD4" w:themeColor="text2" w:themeTint="99"/>
          <w:sz w:val="48"/>
          <w:szCs w:val="48"/>
        </w:rPr>
        <w:t>select * from scott.emp where deptno = 10 or deptno = 20;</w:t>
      </w:r>
    </w:p>
    <w:p w:rsidR="003C3C9E" w:rsidRPr="00AA44CB" w:rsidRDefault="003C3C9E" w:rsidP="003C3C9E">
      <w:pPr>
        <w:pStyle w:val="BodyText"/>
        <w:rPr>
          <w:rFonts w:cs="Arial"/>
          <w:sz w:val="48"/>
          <w:szCs w:val="48"/>
        </w:rPr>
      </w:pPr>
      <w:r w:rsidRPr="00AA44CB">
        <w:rPr>
          <w:rFonts w:cs="Arial"/>
          <w:noProof/>
          <w:sz w:val="48"/>
          <w:szCs w:val="48"/>
        </w:rPr>
        <w:drawing>
          <wp:inline distT="0" distB="0" distL="0" distR="0">
            <wp:extent cx="4591050" cy="27622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Pr="00AA44CB" w:rsidRDefault="67DFCCAC" w:rsidP="2425467D">
      <w:pPr>
        <w:pStyle w:val="BodyText"/>
        <w:numPr>
          <w:ilvl w:val="0"/>
          <w:numId w:val="9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List the employees who are joined in the year ‘81</w:t>
      </w:r>
    </w:p>
    <w:p w:rsidR="00B21964" w:rsidRPr="00AA44CB" w:rsidRDefault="00B21964" w:rsidP="00B21964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 : </w:t>
      </w:r>
      <w:r w:rsidRPr="00AA44CB">
        <w:rPr>
          <w:rFonts w:cs="Arial"/>
          <w:color w:val="548DD4" w:themeColor="text2" w:themeTint="99"/>
          <w:sz w:val="48"/>
          <w:szCs w:val="48"/>
        </w:rPr>
        <w:t>select * from scott.emp where hiredate between '01-jan-81' and '31-dec-81';</w:t>
      </w:r>
    </w:p>
    <w:p w:rsidR="00B21964" w:rsidRPr="00AA44CB" w:rsidRDefault="00B21964" w:rsidP="00B21964">
      <w:pPr>
        <w:pStyle w:val="BodyText"/>
        <w:rPr>
          <w:rFonts w:cs="Arial"/>
          <w:sz w:val="48"/>
          <w:szCs w:val="48"/>
        </w:rPr>
      </w:pPr>
      <w:r w:rsidRPr="00AA44CB">
        <w:rPr>
          <w:rFonts w:cs="Arial"/>
          <w:noProof/>
          <w:sz w:val="48"/>
          <w:szCs w:val="48"/>
        </w:rPr>
        <w:drawing>
          <wp:inline distT="0" distB="0" distL="0" distR="0">
            <wp:extent cx="4629150" cy="32004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Pr="00AA44CB" w:rsidRDefault="67DFCCAC" w:rsidP="2425467D">
      <w:pPr>
        <w:pStyle w:val="BodyText"/>
        <w:numPr>
          <w:ilvl w:val="0"/>
          <w:numId w:val="9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List the employees who are joined in the month of Aug 1980</w:t>
      </w:r>
    </w:p>
    <w:p w:rsidR="00B21964" w:rsidRDefault="00B236A7" w:rsidP="00B21964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>
        <w:rPr>
          <w:rFonts w:cs="Arial"/>
          <w:sz w:val="48"/>
          <w:szCs w:val="48"/>
        </w:rPr>
        <w:t xml:space="preserve">ANS : </w:t>
      </w:r>
      <w:r w:rsidRPr="00B236A7">
        <w:rPr>
          <w:rFonts w:cs="Arial"/>
          <w:color w:val="548DD4" w:themeColor="text2" w:themeTint="99"/>
          <w:sz w:val="48"/>
          <w:szCs w:val="48"/>
        </w:rPr>
        <w:t>select * from scott.emp where hiredate between '01-aug-80' and '31-aug-80';</w:t>
      </w:r>
    </w:p>
    <w:p w:rsidR="00B236A7" w:rsidRPr="00AA44CB" w:rsidRDefault="00B236A7" w:rsidP="00B21964">
      <w:pPr>
        <w:pStyle w:val="BodyText"/>
        <w:rPr>
          <w:rFonts w:cs="Arial"/>
          <w:sz w:val="48"/>
          <w:szCs w:val="48"/>
        </w:rPr>
      </w:pPr>
      <w:r>
        <w:rPr>
          <w:rFonts w:cs="Arial"/>
          <w:noProof/>
          <w:sz w:val="48"/>
          <w:szCs w:val="48"/>
        </w:rPr>
        <w:drawing>
          <wp:inline distT="0" distB="0" distL="0" distR="0">
            <wp:extent cx="1106805" cy="601345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" cy="60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Pr="00AA44CB" w:rsidRDefault="67DFCCAC" w:rsidP="2425467D">
      <w:pPr>
        <w:pStyle w:val="BodyText"/>
        <w:numPr>
          <w:ilvl w:val="0"/>
          <w:numId w:val="9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List the Enames those are having five characters in their Names</w:t>
      </w:r>
      <w:r w:rsidR="00B21964" w:rsidRPr="00AA44CB">
        <w:rPr>
          <w:rFonts w:cs="Arial"/>
          <w:sz w:val="48"/>
          <w:szCs w:val="48"/>
        </w:rPr>
        <w:t>.</w:t>
      </w:r>
    </w:p>
    <w:p w:rsidR="00B21964" w:rsidRPr="00AA44CB" w:rsidRDefault="00B21964" w:rsidP="00B21964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 : </w:t>
      </w:r>
      <w:r w:rsidRPr="00AA44CB">
        <w:rPr>
          <w:rFonts w:cs="Arial"/>
          <w:color w:val="548DD4" w:themeColor="text2" w:themeTint="99"/>
          <w:sz w:val="48"/>
          <w:szCs w:val="48"/>
        </w:rPr>
        <w:t>select ename from scott.emp where length (ename) = 5;</w:t>
      </w:r>
    </w:p>
    <w:p w:rsidR="00B21964" w:rsidRPr="00AA44CB" w:rsidRDefault="00B21964" w:rsidP="00B21964">
      <w:pPr>
        <w:pStyle w:val="BodyText"/>
        <w:rPr>
          <w:rFonts w:cs="Arial"/>
          <w:sz w:val="48"/>
          <w:szCs w:val="48"/>
        </w:rPr>
      </w:pPr>
      <w:r w:rsidRPr="00AA44CB">
        <w:rPr>
          <w:rFonts w:cs="Arial"/>
          <w:noProof/>
          <w:sz w:val="48"/>
          <w:szCs w:val="48"/>
        </w:rPr>
        <w:drawing>
          <wp:inline distT="0" distB="0" distL="0" distR="0">
            <wp:extent cx="1181100" cy="29718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Pr="00AA44CB" w:rsidRDefault="67DFCCAC" w:rsidP="2425467D">
      <w:pPr>
        <w:pStyle w:val="BodyText"/>
        <w:numPr>
          <w:ilvl w:val="0"/>
          <w:numId w:val="9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List the Enames those are starting with ‘S’ and with five characters</w:t>
      </w:r>
    </w:p>
    <w:p w:rsidR="00B21964" w:rsidRPr="00AA44CB" w:rsidRDefault="00B21964" w:rsidP="00B21964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 : </w:t>
      </w:r>
      <w:r w:rsidR="00D1360E" w:rsidRPr="00AA44CB">
        <w:rPr>
          <w:rFonts w:cs="Arial"/>
          <w:color w:val="548DD4" w:themeColor="text2" w:themeTint="99"/>
          <w:sz w:val="48"/>
          <w:szCs w:val="48"/>
        </w:rPr>
        <w:t>select ename from scott.emp where ename like 'S%' and length (ename) = 5;</w:t>
      </w:r>
    </w:p>
    <w:p w:rsidR="00D1360E" w:rsidRPr="00AA44CB" w:rsidRDefault="00D1360E" w:rsidP="00B21964">
      <w:pPr>
        <w:pStyle w:val="BodyText"/>
        <w:rPr>
          <w:rFonts w:cs="Arial"/>
          <w:sz w:val="48"/>
          <w:szCs w:val="48"/>
        </w:rPr>
      </w:pPr>
      <w:r w:rsidRPr="00AA44CB">
        <w:rPr>
          <w:rFonts w:cs="Arial"/>
          <w:noProof/>
          <w:sz w:val="48"/>
          <w:szCs w:val="48"/>
        </w:rPr>
        <w:drawing>
          <wp:inline distT="0" distB="0" distL="0" distR="0">
            <wp:extent cx="1085850" cy="13335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Pr="00AA44CB" w:rsidRDefault="67DFCCAC" w:rsidP="2425467D">
      <w:pPr>
        <w:pStyle w:val="BodyText"/>
        <w:numPr>
          <w:ilvl w:val="0"/>
          <w:numId w:val="9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List the employees those are having four chars and third character must be ‘r’</w:t>
      </w:r>
      <w:r w:rsidR="00D1360E" w:rsidRPr="00AA44CB">
        <w:rPr>
          <w:rFonts w:cs="Arial"/>
          <w:sz w:val="48"/>
          <w:szCs w:val="48"/>
        </w:rPr>
        <w:t>.</w:t>
      </w:r>
    </w:p>
    <w:p w:rsidR="00D1360E" w:rsidRPr="00AA44CB" w:rsidRDefault="00D1360E" w:rsidP="00D1360E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 : </w:t>
      </w:r>
      <w:r w:rsidRPr="00AA44CB">
        <w:rPr>
          <w:rFonts w:cs="Arial"/>
          <w:color w:val="548DD4" w:themeColor="text2" w:themeTint="99"/>
          <w:sz w:val="48"/>
          <w:szCs w:val="48"/>
        </w:rPr>
        <w:t>select * from scott.emp where length(ename) = 4 and ename like '__R%' ;</w:t>
      </w:r>
    </w:p>
    <w:p w:rsidR="00D1360E" w:rsidRPr="00AA44CB" w:rsidRDefault="00D1360E" w:rsidP="00D1360E">
      <w:pPr>
        <w:pStyle w:val="BodyText"/>
        <w:rPr>
          <w:rFonts w:cs="Arial"/>
          <w:sz w:val="48"/>
          <w:szCs w:val="48"/>
        </w:rPr>
      </w:pPr>
      <w:r w:rsidRPr="00AA44CB">
        <w:rPr>
          <w:rFonts w:cs="Arial"/>
          <w:noProof/>
          <w:sz w:val="48"/>
          <w:szCs w:val="48"/>
        </w:rPr>
        <w:drawing>
          <wp:inline distT="0" distB="0" distL="0" distR="0">
            <wp:extent cx="4495800" cy="127635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60E" w:rsidRPr="00AA44CB" w:rsidRDefault="00D1360E" w:rsidP="00D1360E">
      <w:pPr>
        <w:pStyle w:val="BodyText"/>
        <w:rPr>
          <w:rFonts w:cs="Arial"/>
          <w:sz w:val="48"/>
          <w:szCs w:val="48"/>
        </w:rPr>
      </w:pPr>
    </w:p>
    <w:p w:rsidR="67DFCCAC" w:rsidRPr="00AA44CB" w:rsidRDefault="67DFCCAC" w:rsidP="2425467D">
      <w:pPr>
        <w:pStyle w:val="BodyText"/>
        <w:numPr>
          <w:ilvl w:val="0"/>
          <w:numId w:val="9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List the names of those employees whose employee numbers are 7369, 7521, 7839, 7934, 7788.</w:t>
      </w:r>
    </w:p>
    <w:p w:rsidR="00D1360E" w:rsidRPr="00AA44CB" w:rsidRDefault="00D1360E" w:rsidP="00D1360E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 : </w:t>
      </w:r>
      <w:r w:rsidRPr="00AA44CB">
        <w:rPr>
          <w:rFonts w:cs="Arial"/>
          <w:color w:val="548DD4" w:themeColor="text2" w:themeTint="99"/>
          <w:sz w:val="48"/>
          <w:szCs w:val="48"/>
        </w:rPr>
        <w:t>select ename from scott.emp where empno in(7369, 7521, 7839, 7934, 7788);</w:t>
      </w:r>
    </w:p>
    <w:p w:rsidR="00D1360E" w:rsidRPr="00AA44CB" w:rsidRDefault="00D1360E" w:rsidP="00D1360E">
      <w:pPr>
        <w:pStyle w:val="BodyText"/>
        <w:rPr>
          <w:rFonts w:cs="Arial"/>
          <w:sz w:val="48"/>
          <w:szCs w:val="48"/>
        </w:rPr>
      </w:pPr>
      <w:r w:rsidRPr="00AA44CB">
        <w:rPr>
          <w:rFonts w:cs="Arial"/>
          <w:noProof/>
          <w:sz w:val="48"/>
          <w:szCs w:val="48"/>
        </w:rPr>
        <w:drawing>
          <wp:inline distT="0" distB="0" distL="0" distR="0">
            <wp:extent cx="1143000" cy="211455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Pr="00AA44CB" w:rsidRDefault="67DFCCAC" w:rsidP="2425467D">
      <w:pPr>
        <w:pStyle w:val="BodyText"/>
        <w:numPr>
          <w:ilvl w:val="0"/>
          <w:numId w:val="9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List those employees who do not belonging to department 30, 40, or 10.</w:t>
      </w:r>
    </w:p>
    <w:p w:rsidR="00D1360E" w:rsidRPr="00AA44CB" w:rsidRDefault="00D1360E" w:rsidP="00D1360E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 : </w:t>
      </w:r>
      <w:r w:rsidR="0062028A" w:rsidRPr="00AA44CB">
        <w:rPr>
          <w:rFonts w:cs="Arial"/>
          <w:color w:val="548DD4" w:themeColor="text2" w:themeTint="99"/>
          <w:sz w:val="48"/>
          <w:szCs w:val="48"/>
        </w:rPr>
        <w:t>select * from scott.emp where deptno not in(30,40,10);</w:t>
      </w:r>
    </w:p>
    <w:p w:rsidR="0062028A" w:rsidRPr="00AA44CB" w:rsidRDefault="0062028A" w:rsidP="00D1360E">
      <w:pPr>
        <w:pStyle w:val="BodyText"/>
        <w:rPr>
          <w:rFonts w:cs="Arial"/>
          <w:sz w:val="48"/>
          <w:szCs w:val="48"/>
        </w:rPr>
      </w:pPr>
      <w:r w:rsidRPr="00AA44CB">
        <w:rPr>
          <w:rFonts w:cs="Arial"/>
          <w:noProof/>
          <w:sz w:val="48"/>
          <w:szCs w:val="48"/>
        </w:rPr>
        <w:drawing>
          <wp:inline distT="0" distB="0" distL="0" distR="0">
            <wp:extent cx="4495800" cy="200025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Pr="00AA44CB" w:rsidRDefault="67DFCCAC" w:rsidP="2425467D">
      <w:pPr>
        <w:pStyle w:val="BodyText"/>
        <w:numPr>
          <w:ilvl w:val="0"/>
          <w:numId w:val="9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List those employee names who have joined between 30 June and 31 Dec ‘81.</w:t>
      </w:r>
    </w:p>
    <w:p w:rsidR="0062028A" w:rsidRPr="00AA44CB" w:rsidRDefault="0062028A" w:rsidP="0062028A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 : </w:t>
      </w:r>
      <w:r w:rsidRPr="00AA44CB">
        <w:rPr>
          <w:rFonts w:cs="Arial"/>
          <w:color w:val="548DD4" w:themeColor="text2" w:themeTint="99"/>
          <w:sz w:val="48"/>
          <w:szCs w:val="48"/>
        </w:rPr>
        <w:t>select * from scott.emp where hiredate between '30-jun-1981' and '31-dec-1981';</w:t>
      </w:r>
    </w:p>
    <w:p w:rsidR="0062028A" w:rsidRPr="00AA44CB" w:rsidRDefault="0062028A" w:rsidP="0062028A">
      <w:pPr>
        <w:pStyle w:val="BodyText"/>
        <w:rPr>
          <w:rFonts w:cs="Arial"/>
          <w:sz w:val="48"/>
          <w:szCs w:val="48"/>
        </w:rPr>
      </w:pPr>
      <w:r w:rsidRPr="00AA44CB">
        <w:rPr>
          <w:rFonts w:cs="Arial"/>
          <w:noProof/>
          <w:sz w:val="48"/>
          <w:szCs w:val="48"/>
        </w:rPr>
        <w:drawing>
          <wp:inline distT="0" distB="0" distL="0" distR="0">
            <wp:extent cx="4686300" cy="20193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Pr="00AA44CB" w:rsidRDefault="67DFCCAC" w:rsidP="2425467D">
      <w:pPr>
        <w:pStyle w:val="BodyText"/>
        <w:numPr>
          <w:ilvl w:val="0"/>
          <w:numId w:val="9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List the different designations available in the company</w:t>
      </w:r>
    </w:p>
    <w:p w:rsidR="0062028A" w:rsidRPr="00AA44CB" w:rsidRDefault="0062028A" w:rsidP="0062028A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 : </w:t>
      </w:r>
      <w:r w:rsidRPr="00AA44CB">
        <w:rPr>
          <w:rFonts w:cs="Arial"/>
          <w:color w:val="548DD4" w:themeColor="text2" w:themeTint="99"/>
          <w:sz w:val="48"/>
          <w:szCs w:val="48"/>
        </w:rPr>
        <w:t>select distinct job from scott.emp;</w:t>
      </w:r>
    </w:p>
    <w:p w:rsidR="0062028A" w:rsidRPr="00AA44CB" w:rsidRDefault="0062028A" w:rsidP="0062028A">
      <w:pPr>
        <w:pStyle w:val="BodyText"/>
        <w:rPr>
          <w:rFonts w:cs="Arial"/>
          <w:sz w:val="48"/>
          <w:szCs w:val="48"/>
        </w:rPr>
      </w:pPr>
      <w:r w:rsidRPr="00AA44CB">
        <w:rPr>
          <w:rFonts w:cs="Arial"/>
          <w:noProof/>
          <w:sz w:val="48"/>
          <w:szCs w:val="48"/>
        </w:rPr>
        <w:drawing>
          <wp:inline distT="0" distB="0" distL="0" distR="0">
            <wp:extent cx="1524000" cy="201930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Pr="00AA44CB" w:rsidRDefault="67DFCCAC" w:rsidP="2425467D">
      <w:pPr>
        <w:pStyle w:val="BodyText"/>
        <w:numPr>
          <w:ilvl w:val="0"/>
          <w:numId w:val="9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List those employees name that are not eligible for commission</w:t>
      </w:r>
    </w:p>
    <w:p w:rsidR="0062028A" w:rsidRPr="00AA44CB" w:rsidRDefault="0062028A" w:rsidP="0062028A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 : </w:t>
      </w:r>
      <w:r w:rsidRPr="00AA44CB">
        <w:rPr>
          <w:rFonts w:cs="Arial"/>
          <w:color w:val="548DD4" w:themeColor="text2" w:themeTint="99"/>
          <w:sz w:val="48"/>
          <w:szCs w:val="48"/>
        </w:rPr>
        <w:t>select * from scott.emp where comm is NULL;</w:t>
      </w:r>
    </w:p>
    <w:p w:rsidR="0062028A" w:rsidRPr="00AA44CB" w:rsidRDefault="0062028A" w:rsidP="0062028A">
      <w:pPr>
        <w:pStyle w:val="BodyText"/>
        <w:rPr>
          <w:rFonts w:cs="Arial"/>
          <w:sz w:val="48"/>
          <w:szCs w:val="48"/>
        </w:rPr>
      </w:pPr>
      <w:r w:rsidRPr="00AA44CB">
        <w:rPr>
          <w:rFonts w:cs="Arial"/>
          <w:noProof/>
          <w:sz w:val="48"/>
          <w:szCs w:val="48"/>
        </w:rPr>
        <w:drawing>
          <wp:inline distT="0" distB="0" distL="0" distR="0">
            <wp:extent cx="4762500" cy="327660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Pr="00AA44CB" w:rsidRDefault="67DFCCAC" w:rsidP="2425467D">
      <w:pPr>
        <w:pStyle w:val="BodyText"/>
        <w:numPr>
          <w:ilvl w:val="0"/>
          <w:numId w:val="9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List the name of the employee and designation of the employee who does not report to anybody</w:t>
      </w:r>
    </w:p>
    <w:p w:rsidR="0062028A" w:rsidRPr="00AA44CB" w:rsidRDefault="0062028A" w:rsidP="0062028A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 : </w:t>
      </w:r>
      <w:r w:rsidRPr="00AA44CB">
        <w:rPr>
          <w:rFonts w:cs="Arial"/>
          <w:color w:val="548DD4" w:themeColor="text2" w:themeTint="99"/>
          <w:sz w:val="48"/>
          <w:szCs w:val="48"/>
        </w:rPr>
        <w:t>select ename,job from scott.emp where job='President';</w:t>
      </w:r>
    </w:p>
    <w:p w:rsidR="67DFCCAC" w:rsidRPr="00AA44CB" w:rsidRDefault="67DFCCAC" w:rsidP="2425467D">
      <w:pPr>
        <w:pStyle w:val="BodyText"/>
        <w:numPr>
          <w:ilvl w:val="0"/>
          <w:numId w:val="9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List the employees who are eligible for commission</w:t>
      </w:r>
    </w:p>
    <w:p w:rsidR="001F00F2" w:rsidRPr="00AA44CB" w:rsidRDefault="001F00F2" w:rsidP="001F00F2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 : </w:t>
      </w:r>
      <w:r w:rsidRPr="00AA44CB">
        <w:rPr>
          <w:rFonts w:cs="Arial"/>
          <w:color w:val="548DD4" w:themeColor="text2" w:themeTint="99"/>
          <w:sz w:val="48"/>
          <w:szCs w:val="48"/>
        </w:rPr>
        <w:t>select * from scott.emp where comm is not NULL;</w:t>
      </w:r>
    </w:p>
    <w:p w:rsidR="001F00F2" w:rsidRPr="00AA44CB" w:rsidRDefault="001F00F2" w:rsidP="001F00F2">
      <w:pPr>
        <w:pStyle w:val="BodyText"/>
        <w:rPr>
          <w:rFonts w:cs="Arial"/>
          <w:sz w:val="48"/>
          <w:szCs w:val="48"/>
        </w:rPr>
      </w:pPr>
      <w:r w:rsidRPr="00AA44CB">
        <w:rPr>
          <w:rFonts w:cs="Arial"/>
          <w:noProof/>
          <w:sz w:val="48"/>
          <w:szCs w:val="48"/>
        </w:rPr>
        <w:drawing>
          <wp:inline distT="0" distB="0" distL="0" distR="0">
            <wp:extent cx="4591050" cy="184785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Pr="00AA44CB" w:rsidRDefault="67DFCCAC" w:rsidP="2425467D">
      <w:pPr>
        <w:pStyle w:val="BodyText"/>
        <w:numPr>
          <w:ilvl w:val="0"/>
          <w:numId w:val="9"/>
        </w:numPr>
        <w:spacing w:after="240"/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List names of employees if the names have “i” as the second character</w:t>
      </w:r>
    </w:p>
    <w:p w:rsidR="001F00F2" w:rsidRPr="00AA44CB" w:rsidRDefault="001F00F2" w:rsidP="001F00F2">
      <w:pPr>
        <w:pStyle w:val="BodyText"/>
        <w:spacing w:after="240"/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 : </w:t>
      </w:r>
      <w:r w:rsidRPr="00AA44CB">
        <w:rPr>
          <w:rFonts w:cs="Arial"/>
          <w:color w:val="548DD4" w:themeColor="text2" w:themeTint="99"/>
          <w:sz w:val="48"/>
          <w:szCs w:val="48"/>
        </w:rPr>
        <w:t>select * from scott.emp where ename like '_i%';</w:t>
      </w:r>
    </w:p>
    <w:p w:rsidR="67DFCCAC" w:rsidRPr="00AA44CB" w:rsidRDefault="67DFCCAC" w:rsidP="2425467D">
      <w:pPr>
        <w:pStyle w:val="ListParagraph"/>
        <w:numPr>
          <w:ilvl w:val="0"/>
          <w:numId w:val="9"/>
        </w:numPr>
        <w:spacing w:before="240"/>
        <w:rPr>
          <w:rFonts w:ascii="Arial" w:hAnsi="Arial" w:cs="Arial"/>
          <w:color w:val="000000" w:themeColor="text1"/>
          <w:sz w:val="48"/>
          <w:szCs w:val="48"/>
        </w:rPr>
      </w:pPr>
      <w:r w:rsidRPr="00AA44CB">
        <w:rPr>
          <w:rFonts w:ascii="Arial" w:hAnsi="Arial" w:cs="Arial"/>
          <w:color w:val="000000" w:themeColor="text1"/>
          <w:sz w:val="48"/>
          <w:szCs w:val="48"/>
        </w:rPr>
        <w:t>Display the names of all employees with their salary and commission earned. Employees with a null commission field should have 0 in the commission column</w:t>
      </w:r>
    </w:p>
    <w:p w:rsidR="2425467D" w:rsidRPr="000273FD" w:rsidRDefault="000273FD" w:rsidP="000273FD">
      <w:pPr>
        <w:spacing w:before="240"/>
        <w:ind w:left="1080"/>
        <w:rPr>
          <w:rFonts w:ascii="Arial" w:hAnsi="Arial" w:cs="Arial"/>
          <w:color w:val="000000" w:themeColor="text1"/>
          <w:sz w:val="48"/>
          <w:szCs w:val="48"/>
        </w:rPr>
      </w:pPr>
      <w:r w:rsidRPr="000273FD">
        <w:rPr>
          <w:rFonts w:ascii="Arial" w:hAnsi="Arial" w:cs="Arial"/>
          <w:color w:val="000000" w:themeColor="text1"/>
          <w:sz w:val="48"/>
          <w:szCs w:val="48"/>
        </w:rPr>
        <w:t xml:space="preserve">ANS : </w:t>
      </w:r>
      <w:r w:rsidRPr="000273FD">
        <w:rPr>
          <w:rFonts w:ascii="Arial" w:hAnsi="Arial" w:cs="Arial"/>
          <w:color w:val="548DD4" w:themeColor="text2" w:themeTint="99"/>
          <w:sz w:val="48"/>
          <w:szCs w:val="48"/>
        </w:rPr>
        <w:t>select ename,sal,comm from scott.emp where comm is not null;</w:t>
      </w:r>
    </w:p>
    <w:p w:rsidR="2425467D" w:rsidRPr="00AA44CB" w:rsidRDefault="000273FD" w:rsidP="2425467D">
      <w:pPr>
        <w:pStyle w:val="ListParagraph"/>
        <w:spacing w:before="240"/>
        <w:ind w:left="1440"/>
        <w:rPr>
          <w:rFonts w:ascii="Arial" w:hAnsi="Arial" w:cs="Arial"/>
          <w:color w:val="000000" w:themeColor="text1"/>
          <w:sz w:val="48"/>
          <w:szCs w:val="48"/>
        </w:rPr>
      </w:pPr>
      <w:r>
        <w:rPr>
          <w:rFonts w:ascii="Arial" w:hAnsi="Arial" w:cs="Arial"/>
          <w:noProof/>
          <w:color w:val="000000" w:themeColor="text1"/>
          <w:sz w:val="48"/>
          <w:szCs w:val="48"/>
        </w:rPr>
        <w:drawing>
          <wp:inline distT="0" distB="0" distL="0" distR="0">
            <wp:extent cx="1588135" cy="1828800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Pr="00AA44CB" w:rsidRDefault="67DFCCAC" w:rsidP="2425467D">
      <w:pPr>
        <w:pStyle w:val="Heading2"/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Round 2 – Group by clause</w:t>
      </w:r>
    </w:p>
    <w:p w:rsidR="67DFCCAC" w:rsidRPr="00AA44CB" w:rsidRDefault="67DFCCAC" w:rsidP="2425467D">
      <w:pPr>
        <w:pStyle w:val="BodyText"/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Write queries for the following questions</w:t>
      </w:r>
    </w:p>
    <w:p w:rsidR="67DFCCAC" w:rsidRPr="00AA44CB" w:rsidRDefault="67DFCCAC" w:rsidP="2425467D">
      <w:pPr>
        <w:pStyle w:val="BodyText"/>
        <w:numPr>
          <w:ilvl w:val="0"/>
          <w:numId w:val="10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List the count and average salary for employees in department 20.</w:t>
      </w:r>
    </w:p>
    <w:p w:rsidR="002805D4" w:rsidRPr="00AA44CB" w:rsidRDefault="002805D4" w:rsidP="002805D4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>ANS:</w:t>
      </w:r>
      <w:r w:rsidR="00A42725" w:rsidRPr="00AA44CB">
        <w:rPr>
          <w:rFonts w:cs="Arial"/>
          <w:sz w:val="48"/>
          <w:szCs w:val="48"/>
        </w:rPr>
        <w:t xml:space="preserve"> </w:t>
      </w:r>
      <w:r w:rsidR="00A42725" w:rsidRPr="00AA44CB">
        <w:rPr>
          <w:rFonts w:cs="Arial"/>
          <w:color w:val="548DD4" w:themeColor="text2" w:themeTint="99"/>
          <w:sz w:val="48"/>
          <w:szCs w:val="48"/>
        </w:rPr>
        <w:t>select count(ename),avg(sal) from scott.emp where deptno=20;</w:t>
      </w:r>
    </w:p>
    <w:p w:rsidR="00A42725" w:rsidRPr="00AA44CB" w:rsidRDefault="00A42725" w:rsidP="002805D4">
      <w:pPr>
        <w:pStyle w:val="BodyText"/>
        <w:rPr>
          <w:rFonts w:cs="Arial"/>
          <w:sz w:val="48"/>
          <w:szCs w:val="48"/>
        </w:rPr>
      </w:pPr>
      <w:r w:rsidRPr="00AA44CB">
        <w:rPr>
          <w:rFonts w:cs="Arial"/>
          <w:noProof/>
          <w:sz w:val="48"/>
          <w:szCs w:val="48"/>
        </w:rPr>
        <w:drawing>
          <wp:inline distT="0" distB="0" distL="0" distR="0">
            <wp:extent cx="1866900" cy="104775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Pr="00AA44CB" w:rsidRDefault="67DFCCAC" w:rsidP="2425467D">
      <w:pPr>
        <w:pStyle w:val="BodyText"/>
        <w:numPr>
          <w:ilvl w:val="0"/>
          <w:numId w:val="10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List names of employees who are older than 30 years in the company. </w:t>
      </w:r>
    </w:p>
    <w:p w:rsidR="67DFCCAC" w:rsidRPr="00AA44CB" w:rsidRDefault="67DFCCAC" w:rsidP="2425467D">
      <w:pPr>
        <w:pStyle w:val="BodyText"/>
        <w:numPr>
          <w:ilvl w:val="0"/>
          <w:numId w:val="10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List the employee name , hire date in the descending order of the hire date.</w:t>
      </w:r>
    </w:p>
    <w:p w:rsidR="00302F07" w:rsidRPr="00AA44CB" w:rsidRDefault="00302F07" w:rsidP="00302F07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ANS: </w:t>
      </w:r>
      <w:r w:rsidRPr="00AA44CB">
        <w:rPr>
          <w:rFonts w:cs="Arial"/>
          <w:color w:val="548DD4" w:themeColor="text2" w:themeTint="99"/>
          <w:sz w:val="48"/>
          <w:szCs w:val="48"/>
        </w:rPr>
        <w:t>select ename,hiredate from scott.emp order by hiredate desc;</w:t>
      </w:r>
    </w:p>
    <w:p w:rsidR="00302F07" w:rsidRPr="00AA44CB" w:rsidRDefault="00302F07" w:rsidP="00302F07">
      <w:pPr>
        <w:pStyle w:val="BodyText"/>
        <w:rPr>
          <w:rFonts w:cs="Arial"/>
          <w:sz w:val="48"/>
          <w:szCs w:val="48"/>
        </w:rPr>
      </w:pPr>
      <w:r w:rsidRPr="00AA44CB">
        <w:rPr>
          <w:rFonts w:cs="Arial"/>
          <w:noProof/>
          <w:sz w:val="48"/>
          <w:szCs w:val="48"/>
        </w:rPr>
        <w:drawing>
          <wp:inline distT="0" distB="0" distL="0" distR="0">
            <wp:extent cx="1714500" cy="381000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Pr="00AA44CB" w:rsidRDefault="67DFCCAC" w:rsidP="2425467D">
      <w:pPr>
        <w:pStyle w:val="BodyText"/>
        <w:numPr>
          <w:ilvl w:val="0"/>
          <w:numId w:val="10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List employee name, salary, PF, HRA, DA and gross; order the results in the ascending order of gross. HRA is 50% of the salary and DA is 30% of the salary.</w:t>
      </w:r>
    </w:p>
    <w:p w:rsidR="67DFCCAC" w:rsidRPr="00AA44CB" w:rsidRDefault="67DFCCAC" w:rsidP="2425467D">
      <w:pPr>
        <w:pStyle w:val="BodyText"/>
        <w:numPr>
          <w:ilvl w:val="0"/>
          <w:numId w:val="10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List the department numbers and number of employees in each department.</w:t>
      </w:r>
    </w:p>
    <w:p w:rsidR="00246ED7" w:rsidRPr="00AA44CB" w:rsidRDefault="00246ED7" w:rsidP="00246ED7">
      <w:pPr>
        <w:pStyle w:val="BodyText"/>
        <w:ind w:left="1440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ANS: </w:t>
      </w:r>
      <w:r w:rsidRPr="00AA44CB">
        <w:rPr>
          <w:rFonts w:cs="Arial"/>
          <w:color w:val="548DD4" w:themeColor="text2" w:themeTint="99"/>
          <w:sz w:val="48"/>
          <w:szCs w:val="48"/>
        </w:rPr>
        <w:t>SELECT deptno,count(*) from scott.emp group by deptno;</w:t>
      </w:r>
    </w:p>
    <w:p w:rsidR="00246ED7" w:rsidRPr="00AA44CB" w:rsidRDefault="00246ED7" w:rsidP="00246ED7">
      <w:pPr>
        <w:pStyle w:val="BodyText"/>
        <w:ind w:left="1440"/>
        <w:rPr>
          <w:rFonts w:cs="Arial"/>
          <w:sz w:val="48"/>
          <w:szCs w:val="48"/>
        </w:rPr>
      </w:pPr>
      <w:r w:rsidRPr="00AA44CB">
        <w:rPr>
          <w:rFonts w:cs="Arial"/>
          <w:noProof/>
          <w:sz w:val="48"/>
          <w:szCs w:val="48"/>
        </w:rPr>
        <w:drawing>
          <wp:inline distT="0" distB="0" distL="0" distR="0">
            <wp:extent cx="1619250" cy="163830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Pr="00AA44CB" w:rsidRDefault="67DFCCAC" w:rsidP="2425467D">
      <w:pPr>
        <w:pStyle w:val="Heading2"/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Round 3 – SUBQUERIES</w:t>
      </w:r>
    </w:p>
    <w:p w:rsidR="67DFCCAC" w:rsidRPr="00AA44CB" w:rsidRDefault="67DFCCAC" w:rsidP="2425467D">
      <w:pPr>
        <w:pStyle w:val="BodyText"/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Write queries for the following questions</w:t>
      </w:r>
    </w:p>
    <w:p w:rsidR="67DFCCAC" w:rsidRPr="00AA44CB" w:rsidRDefault="67DFCCAC" w:rsidP="2425467D">
      <w:pPr>
        <w:pStyle w:val="BodyText"/>
        <w:numPr>
          <w:ilvl w:val="0"/>
          <w:numId w:val="11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List employees whose job is same as that of Smith </w:t>
      </w:r>
    </w:p>
    <w:p w:rsidR="00246ED7" w:rsidRPr="00AA44CB" w:rsidRDefault="00246ED7" w:rsidP="00246ED7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ANS: </w:t>
      </w:r>
      <w:r w:rsidRPr="00AA44CB">
        <w:rPr>
          <w:rFonts w:cs="Arial"/>
          <w:color w:val="548DD4" w:themeColor="text2" w:themeTint="99"/>
          <w:sz w:val="48"/>
          <w:szCs w:val="48"/>
        </w:rPr>
        <w:t>select * from scott.emp where job in (select job from scott.emp where ename in ('SMITH'));</w:t>
      </w:r>
    </w:p>
    <w:p w:rsidR="00246ED7" w:rsidRPr="00AA44CB" w:rsidRDefault="00246ED7" w:rsidP="00246ED7">
      <w:pPr>
        <w:pStyle w:val="BodyText"/>
        <w:rPr>
          <w:rFonts w:cs="Arial"/>
          <w:sz w:val="48"/>
          <w:szCs w:val="48"/>
        </w:rPr>
      </w:pPr>
      <w:r w:rsidRPr="00AA44CB">
        <w:rPr>
          <w:rFonts w:cs="Arial"/>
          <w:noProof/>
          <w:sz w:val="48"/>
          <w:szCs w:val="48"/>
        </w:rPr>
        <w:drawing>
          <wp:inline distT="0" distB="0" distL="0" distR="0">
            <wp:extent cx="4419600" cy="182880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Default="67DFCCAC" w:rsidP="2425467D">
      <w:pPr>
        <w:pStyle w:val="BodyText"/>
        <w:numPr>
          <w:ilvl w:val="0"/>
          <w:numId w:val="11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List employees who have joined after Adam </w:t>
      </w:r>
    </w:p>
    <w:p w:rsidR="00774106" w:rsidRDefault="00774106" w:rsidP="00774106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>
        <w:rPr>
          <w:rFonts w:cs="Arial"/>
          <w:sz w:val="48"/>
          <w:szCs w:val="48"/>
        </w:rPr>
        <w:t xml:space="preserve">ANS: </w:t>
      </w:r>
      <w:r w:rsidR="00DE10AB" w:rsidRPr="00DE10AB">
        <w:rPr>
          <w:rFonts w:cs="Arial"/>
          <w:color w:val="548DD4" w:themeColor="text2" w:themeTint="99"/>
          <w:sz w:val="48"/>
          <w:szCs w:val="48"/>
        </w:rPr>
        <w:t>select * from scott.emp where hiredate &gt; ( select hiredate from scott.emp where ename = 'ADAMS');</w:t>
      </w:r>
    </w:p>
    <w:p w:rsidR="00DE10AB" w:rsidRPr="00DE10AB" w:rsidRDefault="00DE10AB" w:rsidP="00774106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>
        <w:rPr>
          <w:rFonts w:cs="Arial"/>
          <w:noProof/>
          <w:color w:val="548DD4" w:themeColor="text2" w:themeTint="99"/>
          <w:sz w:val="48"/>
          <w:szCs w:val="48"/>
        </w:rPr>
        <w:drawing>
          <wp:inline distT="0" distB="0" distL="0" distR="0">
            <wp:extent cx="1106805" cy="105854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" cy="105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Pr="00AA44CB" w:rsidRDefault="67DFCCAC" w:rsidP="2425467D">
      <w:pPr>
        <w:pStyle w:val="BodyText"/>
        <w:numPr>
          <w:ilvl w:val="0"/>
          <w:numId w:val="11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List employees who salary us greater than Scott’s salary </w:t>
      </w:r>
    </w:p>
    <w:p w:rsidR="005D37F8" w:rsidRPr="00AA44CB" w:rsidRDefault="005D37F8" w:rsidP="005D37F8">
      <w:pPr>
        <w:pStyle w:val="BodyText"/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ANS: </w:t>
      </w:r>
      <w:r w:rsidRPr="00AA44CB">
        <w:rPr>
          <w:rFonts w:cs="Arial"/>
          <w:color w:val="548DD4" w:themeColor="text2" w:themeTint="99"/>
          <w:sz w:val="48"/>
          <w:szCs w:val="48"/>
        </w:rPr>
        <w:t>select * from scott.emp where sal &gt;(select sal from scott.emp where ename='Scott');</w:t>
      </w:r>
    </w:p>
    <w:p w:rsidR="67DFCCAC" w:rsidRPr="00AA44CB" w:rsidRDefault="67DFCCAC" w:rsidP="2425467D">
      <w:pPr>
        <w:pStyle w:val="BodyText"/>
        <w:numPr>
          <w:ilvl w:val="0"/>
          <w:numId w:val="11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List employees getting the max salary </w:t>
      </w:r>
    </w:p>
    <w:p w:rsidR="00AC401E" w:rsidRPr="00AA44CB" w:rsidRDefault="00AC401E" w:rsidP="00AC401E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ANS: </w:t>
      </w:r>
      <w:r w:rsidRPr="00AA44CB">
        <w:rPr>
          <w:rFonts w:cs="Arial"/>
          <w:color w:val="548DD4" w:themeColor="text2" w:themeTint="99"/>
          <w:sz w:val="48"/>
          <w:szCs w:val="48"/>
        </w:rPr>
        <w:t>SELECT * FROM scott.emp WHERE sal IN (SELECT max(sal) FROM scott.emp);</w:t>
      </w:r>
    </w:p>
    <w:p w:rsidR="00AC401E" w:rsidRPr="00AA44CB" w:rsidRDefault="00AC401E" w:rsidP="00AC401E">
      <w:pPr>
        <w:pStyle w:val="BodyText"/>
        <w:rPr>
          <w:rFonts w:cs="Arial"/>
          <w:sz w:val="48"/>
          <w:szCs w:val="48"/>
        </w:rPr>
      </w:pPr>
      <w:r w:rsidRPr="00AA44CB">
        <w:rPr>
          <w:rFonts w:cs="Arial"/>
          <w:noProof/>
          <w:sz w:val="48"/>
          <w:szCs w:val="48"/>
        </w:rPr>
        <w:drawing>
          <wp:inline distT="0" distB="0" distL="0" distR="0">
            <wp:extent cx="4552950" cy="102870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Default="67DFCCAC" w:rsidP="2425467D">
      <w:pPr>
        <w:pStyle w:val="BodyText"/>
        <w:numPr>
          <w:ilvl w:val="0"/>
          <w:numId w:val="11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List employees show salary is &gt; the max salary in deptno 30 </w:t>
      </w:r>
    </w:p>
    <w:p w:rsidR="00907543" w:rsidRDefault="00907543" w:rsidP="00907543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>
        <w:rPr>
          <w:rFonts w:cs="Arial"/>
          <w:sz w:val="48"/>
          <w:szCs w:val="48"/>
        </w:rPr>
        <w:t xml:space="preserve">ANS: </w:t>
      </w:r>
      <w:r w:rsidRPr="00907543">
        <w:rPr>
          <w:rFonts w:cs="Arial"/>
          <w:color w:val="548DD4" w:themeColor="text2" w:themeTint="99"/>
          <w:sz w:val="48"/>
          <w:szCs w:val="48"/>
        </w:rPr>
        <w:t>select * from scott.emp where sal &gt;(select max(sal) from scott.emp where deptno='30');</w:t>
      </w:r>
    </w:p>
    <w:p w:rsidR="00907543" w:rsidRPr="00AA44CB" w:rsidRDefault="00907543" w:rsidP="00907543">
      <w:pPr>
        <w:pStyle w:val="BodyText"/>
        <w:rPr>
          <w:rFonts w:cs="Arial"/>
          <w:sz w:val="48"/>
          <w:szCs w:val="48"/>
        </w:rPr>
      </w:pPr>
    </w:p>
    <w:p w:rsidR="67DFCCAC" w:rsidRPr="00AA44CB" w:rsidRDefault="67DFCCAC" w:rsidP="2425467D">
      <w:pPr>
        <w:pStyle w:val="Heading2"/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Round 4 – Joins (Mortal mode)</w:t>
      </w:r>
    </w:p>
    <w:p w:rsidR="67DFCCAC" w:rsidRPr="00AA44CB" w:rsidRDefault="67DFCCAC" w:rsidP="2425467D">
      <w:pPr>
        <w:pStyle w:val="BodyText"/>
        <w:numPr>
          <w:ilvl w:val="0"/>
          <w:numId w:val="12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List employee name, department number and their corresponding department name. </w:t>
      </w:r>
    </w:p>
    <w:p w:rsidR="00251A7C" w:rsidRPr="00AA44CB" w:rsidRDefault="00251A7C" w:rsidP="00251A7C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 : </w:t>
      </w:r>
      <w:r w:rsidRPr="00AA44CB">
        <w:rPr>
          <w:rFonts w:cs="Arial"/>
          <w:color w:val="548DD4" w:themeColor="text2" w:themeTint="99"/>
          <w:sz w:val="48"/>
          <w:szCs w:val="48"/>
        </w:rPr>
        <w:t>select e.ename,e.deptno,d.dname from scott.emp e join scott.dept d on e.deptno=d.deptno;</w:t>
      </w:r>
    </w:p>
    <w:p w:rsidR="00251A7C" w:rsidRPr="00AA44CB" w:rsidRDefault="00251A7C" w:rsidP="00251A7C">
      <w:pPr>
        <w:pStyle w:val="BodyText"/>
        <w:rPr>
          <w:rFonts w:cs="Arial"/>
          <w:sz w:val="48"/>
          <w:szCs w:val="48"/>
        </w:rPr>
      </w:pPr>
      <w:r w:rsidRPr="00AA44CB">
        <w:rPr>
          <w:rFonts w:cs="Arial"/>
          <w:noProof/>
          <w:sz w:val="48"/>
          <w:szCs w:val="48"/>
        </w:rPr>
        <w:drawing>
          <wp:inline distT="0" distB="0" distL="0" distR="0">
            <wp:extent cx="2266950" cy="3943350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A7C" w:rsidRPr="00AA44CB" w:rsidRDefault="00251A7C" w:rsidP="00251A7C">
      <w:pPr>
        <w:pStyle w:val="BodyText"/>
        <w:rPr>
          <w:rFonts w:cs="Arial"/>
          <w:sz w:val="48"/>
          <w:szCs w:val="48"/>
        </w:rPr>
      </w:pPr>
    </w:p>
    <w:p w:rsidR="67DFCCAC" w:rsidRPr="00AA44CB" w:rsidRDefault="67DFCCAC" w:rsidP="2425467D">
      <w:pPr>
        <w:pStyle w:val="BodyText"/>
        <w:numPr>
          <w:ilvl w:val="0"/>
          <w:numId w:val="12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List employee name and their manager name </w:t>
      </w:r>
    </w:p>
    <w:p w:rsidR="00251A7C" w:rsidRPr="00AA44CB" w:rsidRDefault="00251A7C" w:rsidP="00251A7C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 : </w:t>
      </w:r>
      <w:r w:rsidRPr="00AA44CB">
        <w:rPr>
          <w:rFonts w:cs="Arial"/>
          <w:color w:val="548DD4" w:themeColor="text2" w:themeTint="99"/>
          <w:sz w:val="48"/>
          <w:szCs w:val="48"/>
        </w:rPr>
        <w:t>select e.ename,m.ename as manager from scott.emp e join scott.emp m on e.mgr=m.empno;</w:t>
      </w:r>
    </w:p>
    <w:p w:rsidR="00251A7C" w:rsidRPr="00AA44CB" w:rsidRDefault="00251A7C" w:rsidP="00251A7C">
      <w:pPr>
        <w:pStyle w:val="BodyText"/>
        <w:rPr>
          <w:rFonts w:cs="Arial"/>
          <w:sz w:val="48"/>
          <w:szCs w:val="48"/>
        </w:rPr>
      </w:pPr>
      <w:r w:rsidRPr="00AA44CB">
        <w:rPr>
          <w:rFonts w:cs="Arial"/>
          <w:noProof/>
          <w:sz w:val="48"/>
          <w:szCs w:val="48"/>
        </w:rPr>
        <w:drawing>
          <wp:inline distT="0" distB="0" distL="0" distR="0">
            <wp:extent cx="1828800" cy="3752850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Pr="00AA44CB" w:rsidRDefault="67DFCCAC" w:rsidP="2425467D">
      <w:pPr>
        <w:pStyle w:val="BodyText"/>
        <w:numPr>
          <w:ilvl w:val="0"/>
          <w:numId w:val="12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List employees who work in Research department </w:t>
      </w:r>
    </w:p>
    <w:p w:rsidR="00251A7C" w:rsidRPr="00AA44CB" w:rsidRDefault="00251A7C" w:rsidP="00251A7C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 : </w:t>
      </w:r>
      <w:r w:rsidRPr="00AA44CB">
        <w:rPr>
          <w:rFonts w:cs="Arial"/>
          <w:color w:val="548DD4" w:themeColor="text2" w:themeTint="99"/>
          <w:sz w:val="48"/>
          <w:szCs w:val="48"/>
        </w:rPr>
        <w:t>select e.ename,d.dname from scott.emp e left join scott.dept d on e.deptno=d.deptno where dname='RESEARCH';</w:t>
      </w:r>
    </w:p>
    <w:p w:rsidR="00251A7C" w:rsidRPr="00AA44CB" w:rsidRDefault="00251A7C" w:rsidP="00251A7C">
      <w:pPr>
        <w:pStyle w:val="BodyText"/>
        <w:rPr>
          <w:rFonts w:cs="Arial"/>
          <w:sz w:val="48"/>
          <w:szCs w:val="48"/>
        </w:rPr>
      </w:pPr>
      <w:r w:rsidRPr="00AA44CB">
        <w:rPr>
          <w:rFonts w:cs="Arial"/>
          <w:noProof/>
          <w:sz w:val="48"/>
          <w:szCs w:val="48"/>
        </w:rPr>
        <w:drawing>
          <wp:inline distT="0" distB="0" distL="0" distR="0">
            <wp:extent cx="1485900" cy="2019300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Pr="00AA44CB" w:rsidRDefault="67DFCCAC" w:rsidP="2425467D">
      <w:pPr>
        <w:pStyle w:val="BodyText"/>
        <w:numPr>
          <w:ilvl w:val="0"/>
          <w:numId w:val="12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List all rows from EMP table and only the matching rows from DEPT table. </w:t>
      </w:r>
    </w:p>
    <w:p w:rsidR="00251A7C" w:rsidRPr="00AA44CB" w:rsidRDefault="00251A7C" w:rsidP="00251A7C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ANS: </w:t>
      </w:r>
      <w:r w:rsidRPr="00AA44CB">
        <w:rPr>
          <w:rFonts w:cs="Arial"/>
          <w:color w:val="548DD4" w:themeColor="text2" w:themeTint="99"/>
          <w:sz w:val="48"/>
          <w:szCs w:val="48"/>
        </w:rPr>
        <w:t>select * from scott.emp e left join scott.dept d on e.deptno=d.deptno;</w:t>
      </w:r>
    </w:p>
    <w:p w:rsidR="00251A7C" w:rsidRPr="00AA44CB" w:rsidRDefault="00251A7C" w:rsidP="00251A7C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noProof/>
          <w:color w:val="548DD4" w:themeColor="text2" w:themeTint="99"/>
          <w:sz w:val="48"/>
          <w:szCs w:val="48"/>
        </w:rPr>
        <w:drawing>
          <wp:inline distT="0" distB="0" distL="0" distR="0">
            <wp:extent cx="6800850" cy="3943350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7DFCCAC" w:rsidRPr="00AA44CB" w:rsidRDefault="67DFCCAC" w:rsidP="2425467D">
      <w:pPr>
        <w:pStyle w:val="BodyText"/>
        <w:numPr>
          <w:ilvl w:val="0"/>
          <w:numId w:val="12"/>
        </w:numPr>
        <w:rPr>
          <w:rFonts w:cs="Arial"/>
          <w:sz w:val="48"/>
          <w:szCs w:val="48"/>
        </w:rPr>
      </w:pPr>
      <w:r w:rsidRPr="00AA44CB">
        <w:rPr>
          <w:rFonts w:cs="Arial"/>
          <w:sz w:val="48"/>
          <w:szCs w:val="48"/>
        </w:rPr>
        <w:t>List all rows from EMP table and only the matching rows from DEPT table.</w:t>
      </w:r>
    </w:p>
    <w:p w:rsidR="00251A7C" w:rsidRPr="00AA44CB" w:rsidRDefault="00251A7C" w:rsidP="00251A7C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sz w:val="48"/>
          <w:szCs w:val="48"/>
        </w:rPr>
        <w:t xml:space="preserve">ANS : </w:t>
      </w:r>
      <w:r w:rsidRPr="00AA44CB">
        <w:rPr>
          <w:rFonts w:cs="Arial"/>
          <w:color w:val="548DD4" w:themeColor="text2" w:themeTint="99"/>
          <w:sz w:val="48"/>
          <w:szCs w:val="48"/>
        </w:rPr>
        <w:t>select * from scott.emp e left join scott.dept d on e.deptno=d.deptno;</w:t>
      </w:r>
    </w:p>
    <w:p w:rsidR="00251A7C" w:rsidRPr="00AA44CB" w:rsidRDefault="00251A7C" w:rsidP="00251A7C">
      <w:pPr>
        <w:pStyle w:val="BodyText"/>
        <w:rPr>
          <w:rFonts w:cs="Arial"/>
          <w:color w:val="548DD4" w:themeColor="text2" w:themeTint="99"/>
          <w:sz w:val="48"/>
          <w:szCs w:val="48"/>
        </w:rPr>
      </w:pPr>
    </w:p>
    <w:p w:rsidR="00251A7C" w:rsidRPr="00AA44CB" w:rsidRDefault="00251A7C" w:rsidP="00251A7C">
      <w:pPr>
        <w:pStyle w:val="BodyText"/>
        <w:rPr>
          <w:rFonts w:cs="Arial"/>
          <w:color w:val="548DD4" w:themeColor="text2" w:themeTint="99"/>
          <w:sz w:val="48"/>
          <w:szCs w:val="48"/>
        </w:rPr>
      </w:pPr>
      <w:r w:rsidRPr="00AA44CB">
        <w:rPr>
          <w:rFonts w:cs="Arial"/>
          <w:noProof/>
          <w:color w:val="548DD4" w:themeColor="text2" w:themeTint="99"/>
          <w:sz w:val="48"/>
          <w:szCs w:val="48"/>
        </w:rPr>
        <w:drawing>
          <wp:inline distT="0" distB="0" distL="0" distR="0">
            <wp:extent cx="6686550" cy="3924300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A7C" w:rsidRPr="00AA44CB" w:rsidRDefault="00251A7C" w:rsidP="00251A7C">
      <w:pPr>
        <w:pStyle w:val="BodyText"/>
        <w:rPr>
          <w:rFonts w:cs="Arial"/>
          <w:sz w:val="48"/>
          <w:szCs w:val="48"/>
        </w:rPr>
      </w:pPr>
    </w:p>
    <w:p w:rsidR="2425467D" w:rsidRPr="00AA44CB" w:rsidRDefault="2425467D" w:rsidP="2425467D">
      <w:pPr>
        <w:rPr>
          <w:rFonts w:ascii="Arial" w:hAnsi="Arial" w:cs="Arial"/>
          <w:sz w:val="48"/>
          <w:szCs w:val="48"/>
        </w:rPr>
      </w:pPr>
    </w:p>
    <w:sectPr w:rsidR="2425467D" w:rsidRPr="00AA44CB" w:rsidSect="00564725"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2240" w:h="15840" w:code="1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77B" w:rsidRDefault="0010777B">
      <w:r>
        <w:separator/>
      </w:r>
    </w:p>
  </w:endnote>
  <w:endnote w:type="continuationSeparator" w:id="1">
    <w:p w:rsidR="0010777B" w:rsidRDefault="0010777B">
      <w:r>
        <w:continuationSeparator/>
      </w:r>
    </w:p>
  </w:endnote>
  <w:endnote w:type="continuationNotice" w:id="2">
    <w:p w:rsidR="0010777B" w:rsidRDefault="0010777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egoe UI 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61F" w:rsidRDefault="0006461F" w:rsidP="00C428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461F" w:rsidRDefault="0006461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61F" w:rsidRDefault="0006461F" w:rsidP="00C428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6461F" w:rsidRPr="00343A9B" w:rsidRDefault="0006461F" w:rsidP="00FD0D70">
    <w:pPr>
      <w:pStyle w:val="Footer"/>
      <w:tabs>
        <w:tab w:val="clear" w:pos="4320"/>
        <w:tab w:val="clear" w:pos="8640"/>
        <w:tab w:val="center" w:pos="5520"/>
        <w:tab w:val="right" w:pos="10200"/>
      </w:tabs>
      <w:jc w:val="right"/>
      <w:rPr>
        <w:sz w:val="20"/>
      </w:rPr>
    </w:pPr>
    <w:r w:rsidRPr="00343A9B">
      <w:rPr>
        <w:sz w:val="20"/>
      </w:rPr>
      <w:t xml:space="preserve">WIPRO Technologies – Confidential                   </w:t>
    </w:r>
    <w:r w:rsidRPr="00343A9B">
      <w:rPr>
        <w:sz w:val="20"/>
      </w:rPr>
      <w:tab/>
    </w:r>
    <w:r w:rsidRPr="00343A9B">
      <w:rPr>
        <w:sz w:val="20"/>
      </w:rPr>
      <w:tab/>
    </w:r>
    <w:r>
      <w:rPr>
        <w:sz w:val="20"/>
      </w:rPr>
      <w:t>SQL L1–Real Steel Project</w:t>
    </w:r>
  </w:p>
  <w:p w:rsidR="0006461F" w:rsidRDefault="0006461F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1e3c4451ba2ac64bee7b3164" o:spid="_x0000_s7169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5pt;width:612pt;height:19.85pt;z-index:251658240;visibility:visible;mso-position-horizontal-relative:page;mso-position-vertical-relative:page;v-text-anchor:bottom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" o:allowincell="f" filled="f" stroked="f" strokeweight=".5pt">
          <v:textbox inset=",0,,0">
            <w:txbxContent>
              <w:p w:rsidR="0006461F" w:rsidRPr="0037299A" w:rsidRDefault="0006461F" w:rsidP="0037299A">
                <w:pPr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  <w:r w:rsidRPr="0037299A">
                  <w:rPr>
                    <w:rFonts w:ascii="Arial" w:hAnsi="Arial" w:cs="Arial"/>
                    <w:color w:val="000000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61F" w:rsidRPr="007D2108" w:rsidRDefault="0006461F" w:rsidP="007D2108">
    <w:pPr>
      <w:pStyle w:val="Footer"/>
      <w:tabs>
        <w:tab w:val="clear" w:pos="8640"/>
        <w:tab w:val="right" w:pos="9180"/>
      </w:tabs>
      <w:ind w:right="480"/>
      <w:jc w:val="center"/>
    </w:pPr>
    <w:r>
      <w:rPr>
        <w:rFonts w:ascii="Arial" w:hAnsi="Arial" w:cs="Arial"/>
        <w:sz w:val="16"/>
        <w:szCs w:val="16"/>
      </w:rPr>
      <w:t>application</w:t>
    </w:r>
    <w:r w:rsidRPr="007D2108">
      <w:rPr>
        <w:rFonts w:ascii="Arial" w:hAnsi="Arial" w:cs="Arial"/>
        <w:sz w:val="16"/>
        <w:szCs w:val="16"/>
      </w:rPr>
      <w:t xml:space="preserve"> Wipro Technologies – Confidential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77B" w:rsidRDefault="0010777B">
      <w:r>
        <w:separator/>
      </w:r>
    </w:p>
  </w:footnote>
  <w:footnote w:type="continuationSeparator" w:id="1">
    <w:p w:rsidR="0010777B" w:rsidRDefault="0010777B">
      <w:r>
        <w:continuationSeparator/>
      </w:r>
    </w:p>
  </w:footnote>
  <w:footnote w:type="continuationNotice" w:id="2">
    <w:p w:rsidR="0010777B" w:rsidRDefault="0010777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61F" w:rsidRDefault="0006461F">
    <w:pPr>
      <w:pStyle w:val="Header"/>
    </w:pPr>
    <w:r>
      <w:rPr>
        <w:noProof/>
      </w:rPr>
      <w:drawing>
        <wp:inline distT="0" distB="0" distL="0" distR="0">
          <wp:extent cx="1029368" cy="419100"/>
          <wp:effectExtent l="0" t="0" r="0" b="0"/>
          <wp:docPr id="4115037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368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6461F" w:rsidRDefault="0006461F" w:rsidP="00593926">
    <w:pPr>
      <w:pStyle w:val="Header"/>
      <w:pBdr>
        <w:bottom w:val="single" w:sz="4" w:space="1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61F" w:rsidRPr="009B2F28" w:rsidRDefault="0006461F" w:rsidP="00814C93">
    <w:pPr>
      <w:pStyle w:val="Header"/>
      <w:tabs>
        <w:tab w:val="clear" w:pos="8640"/>
        <w:tab w:val="right" w:pos="900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67304"/>
    <w:multiLevelType w:val="multilevel"/>
    <w:tmpl w:val="4B38225A"/>
    <w:lvl w:ilvl="0">
      <w:start w:val="1"/>
      <w:numFmt w:val="decimal"/>
      <w:pStyle w:val="ListNumber"/>
      <w:lvlText w:val="%1."/>
      <w:lvlJc w:val="right"/>
      <w:pPr>
        <w:tabs>
          <w:tab w:val="num" w:pos="648"/>
        </w:tabs>
        <w:ind w:left="648" w:hanging="288"/>
      </w:pPr>
      <w:rPr>
        <w:rFonts w:cs="Times New Roman" w:hint="default"/>
        <w:b w:val="0"/>
        <w:i w:val="0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1872"/>
        </w:tabs>
        <w:ind w:left="1872" w:hanging="1224"/>
      </w:pPr>
      <w:rPr>
        <w:rFonts w:cs="Times New Roman" w:hint="default"/>
      </w:rPr>
    </w:lvl>
    <w:lvl w:ilvl="2">
      <w:start w:val="1"/>
      <w:numFmt w:val="decimal"/>
      <w:lvlText w:val=".%3."/>
      <w:lvlJc w:val="left"/>
      <w:pPr>
        <w:tabs>
          <w:tab w:val="num" w:pos="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.%3.%4."/>
      <w:lvlJc w:val="left"/>
      <w:pPr>
        <w:tabs>
          <w:tab w:val="num" w:pos="0"/>
        </w:tabs>
        <w:ind w:left="2160" w:hanging="720"/>
      </w:pPr>
      <w:rPr>
        <w:rFonts w:cs="Times New Roman" w:hint="default"/>
      </w:rPr>
    </w:lvl>
    <w:lvl w:ilvl="4">
      <w:start w:val="1"/>
      <w:numFmt w:val="decimal"/>
      <w:lvlText w:val=".%3.%4.%5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5">
      <w:start w:val="1"/>
      <w:numFmt w:val="decimal"/>
      <w:lvlText w:val=".%3.%4.%5.%6."/>
      <w:lvlJc w:val="left"/>
      <w:pPr>
        <w:tabs>
          <w:tab w:val="num" w:pos="0"/>
        </w:tabs>
        <w:ind w:left="4320" w:hanging="1080"/>
      </w:pPr>
      <w:rPr>
        <w:rFonts w:cs="Times New Roman" w:hint="default"/>
      </w:rPr>
    </w:lvl>
    <w:lvl w:ilvl="6">
      <w:start w:val="1"/>
      <w:numFmt w:val="decimal"/>
      <w:lvlText w:val=".%3.%4.%5.%6.%7."/>
      <w:lvlJc w:val="left"/>
      <w:pPr>
        <w:tabs>
          <w:tab w:val="num" w:pos="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.%3.%4.%5.%6.%7.%8."/>
      <w:lvlJc w:val="left"/>
      <w:pPr>
        <w:tabs>
          <w:tab w:val="num" w:pos="0"/>
        </w:tabs>
        <w:ind w:left="7200" w:hanging="1440"/>
      </w:pPr>
      <w:rPr>
        <w:rFonts w:cs="Times New Roman" w:hint="default"/>
      </w:rPr>
    </w:lvl>
    <w:lvl w:ilvl="8">
      <w:start w:val="1"/>
      <w:numFmt w:val="decimal"/>
      <w:lvlText w:val=".%3.%4.%5.%6.%7.%8.%9."/>
      <w:lvlJc w:val="left"/>
      <w:pPr>
        <w:tabs>
          <w:tab w:val="num" w:pos="0"/>
        </w:tabs>
        <w:ind w:left="9000" w:hanging="1800"/>
      </w:pPr>
      <w:rPr>
        <w:rFonts w:cs="Times New Roman" w:hint="default"/>
      </w:rPr>
    </w:lvl>
  </w:abstractNum>
  <w:abstractNum w:abstractNumId="1">
    <w:nsid w:val="0D145945"/>
    <w:multiLevelType w:val="singleLevel"/>
    <w:tmpl w:val="EA18485A"/>
    <w:lvl w:ilvl="0">
      <w:start w:val="1"/>
      <w:numFmt w:val="decimal"/>
      <w:pStyle w:val="Step"/>
      <w:lvlText w:val="%1."/>
      <w:lvlJc w:val="left"/>
      <w:pPr>
        <w:tabs>
          <w:tab w:val="num" w:pos="851"/>
        </w:tabs>
        <w:ind w:left="851" w:hanging="567"/>
      </w:pPr>
      <w:rPr>
        <w:rFonts w:cs="Times New Roman" w:hint="default"/>
      </w:rPr>
    </w:lvl>
  </w:abstractNum>
  <w:abstractNum w:abstractNumId="2">
    <w:nsid w:val="0D176522"/>
    <w:multiLevelType w:val="hybridMultilevel"/>
    <w:tmpl w:val="B90CA162"/>
    <w:lvl w:ilvl="0" w:tplc="197E39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F5D2528"/>
    <w:multiLevelType w:val="hybridMultilevel"/>
    <w:tmpl w:val="3DEAC700"/>
    <w:lvl w:ilvl="0" w:tplc="DAC43F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B31366"/>
    <w:multiLevelType w:val="hybridMultilevel"/>
    <w:tmpl w:val="67B27E68"/>
    <w:lvl w:ilvl="0" w:tplc="3E1E8A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565D32"/>
    <w:multiLevelType w:val="hybridMultilevel"/>
    <w:tmpl w:val="67B27E68"/>
    <w:lvl w:ilvl="0" w:tplc="3E1E8A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76A42BC"/>
    <w:multiLevelType w:val="hybridMultilevel"/>
    <w:tmpl w:val="25FA4368"/>
    <w:lvl w:ilvl="0" w:tplc="063A38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9736203"/>
    <w:multiLevelType w:val="hybridMultilevel"/>
    <w:tmpl w:val="E5E06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2D6BB0"/>
    <w:multiLevelType w:val="hybridMultilevel"/>
    <w:tmpl w:val="1848F3BA"/>
    <w:lvl w:ilvl="0" w:tplc="0409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44C3C8">
      <w:start w:val="1"/>
      <w:numFmt w:val="bullet"/>
      <w:pStyle w:val="BodyText-bu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A2BF46">
      <w:start w:val="1"/>
      <w:numFmt w:val="bullet"/>
      <w:pStyle w:val="BodyText-bu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90003">
      <w:start w:val="1"/>
      <w:numFmt w:val="upperLetter"/>
      <w:lvlText w:val="%5)"/>
      <w:lvlJc w:val="left"/>
      <w:pPr>
        <w:ind w:left="3600" w:hanging="360"/>
      </w:pPr>
      <w:rPr>
        <w:rFonts w:cs="Times New 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E34732"/>
    <w:multiLevelType w:val="hybridMultilevel"/>
    <w:tmpl w:val="FFE8F338"/>
    <w:lvl w:ilvl="0" w:tplc="FE3CF3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8C354FA"/>
    <w:multiLevelType w:val="hybridMultilevel"/>
    <w:tmpl w:val="FC06217A"/>
    <w:lvl w:ilvl="0" w:tplc="45BEDD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9D01C12"/>
    <w:multiLevelType w:val="multilevel"/>
    <w:tmpl w:val="D8D267E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ulle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452A1E82"/>
    <w:multiLevelType w:val="hybridMultilevel"/>
    <w:tmpl w:val="4D087D40"/>
    <w:lvl w:ilvl="0" w:tplc="D9D8CB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6957DC0"/>
    <w:multiLevelType w:val="multilevel"/>
    <w:tmpl w:val="B83A15CE"/>
    <w:lvl w:ilvl="0">
      <w:start w:val="1"/>
      <w:numFmt w:val="bullet"/>
      <w:pStyle w:val="Bullet3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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BBB0909"/>
    <w:multiLevelType w:val="hybridMultilevel"/>
    <w:tmpl w:val="FCE23464"/>
    <w:lvl w:ilvl="0" w:tplc="6056215A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5">
    <w:nsid w:val="56204119"/>
    <w:multiLevelType w:val="multilevel"/>
    <w:tmpl w:val="0F6031DE"/>
    <w:name w:val="HeadingStyles||Heading|3|3|0|1|0|33||1|0|33||1|0|33||1|0|33||1|0|34||1|0|34||1|0|32||1|0|34||1|0|32||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57517884"/>
    <w:multiLevelType w:val="hybridMultilevel"/>
    <w:tmpl w:val="67B27E68"/>
    <w:lvl w:ilvl="0" w:tplc="3E1E8A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16C372A"/>
    <w:multiLevelType w:val="hybridMultilevel"/>
    <w:tmpl w:val="67B27E68"/>
    <w:lvl w:ilvl="0" w:tplc="3E1E8A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5D324A8"/>
    <w:multiLevelType w:val="singleLevel"/>
    <w:tmpl w:val="0BF63430"/>
    <w:lvl w:ilvl="0">
      <w:start w:val="1"/>
      <w:numFmt w:val="bullet"/>
      <w:pStyle w:val="NoteText"/>
      <w:lvlText w:val=""/>
      <w:lvlJc w:val="left"/>
      <w:pPr>
        <w:tabs>
          <w:tab w:val="num" w:pos="720"/>
        </w:tabs>
        <w:ind w:left="720" w:hanging="720"/>
      </w:pPr>
      <w:rPr>
        <w:rFonts w:ascii="Monotype Sorts" w:hAnsi="Monotype Sorts" w:hint="default"/>
        <w:sz w:val="40"/>
      </w:rPr>
    </w:lvl>
  </w:abstractNum>
  <w:abstractNum w:abstractNumId="19">
    <w:nsid w:val="65E559CB"/>
    <w:multiLevelType w:val="hybridMultilevel"/>
    <w:tmpl w:val="512C5D4E"/>
    <w:lvl w:ilvl="0" w:tplc="6EDA2F9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6D577595"/>
    <w:multiLevelType w:val="hybridMultilevel"/>
    <w:tmpl w:val="D12285BC"/>
    <w:lvl w:ilvl="0" w:tplc="DC4043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2B31E6D"/>
    <w:multiLevelType w:val="hybridMultilevel"/>
    <w:tmpl w:val="1A8E3F8C"/>
    <w:lvl w:ilvl="0" w:tplc="E2080AAE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22">
    <w:nsid w:val="7F292E11"/>
    <w:multiLevelType w:val="hybridMultilevel"/>
    <w:tmpl w:val="53CAE404"/>
    <w:lvl w:ilvl="0" w:tplc="C00C10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8"/>
  </w:num>
  <w:num w:numId="5">
    <w:abstractNumId w:val="1"/>
  </w:num>
  <w:num w:numId="6">
    <w:abstractNumId w:val="18"/>
  </w:num>
  <w:num w:numId="7">
    <w:abstractNumId w:val="15"/>
  </w:num>
  <w:num w:numId="8">
    <w:abstractNumId w:val="7"/>
  </w:num>
  <w:num w:numId="9">
    <w:abstractNumId w:val="4"/>
  </w:num>
  <w:num w:numId="10">
    <w:abstractNumId w:val="5"/>
  </w:num>
  <w:num w:numId="11">
    <w:abstractNumId w:val="17"/>
  </w:num>
  <w:num w:numId="12">
    <w:abstractNumId w:val="16"/>
  </w:num>
  <w:num w:numId="13">
    <w:abstractNumId w:val="9"/>
  </w:num>
  <w:num w:numId="14">
    <w:abstractNumId w:val="22"/>
  </w:num>
  <w:num w:numId="15">
    <w:abstractNumId w:val="19"/>
  </w:num>
  <w:num w:numId="16">
    <w:abstractNumId w:val="3"/>
  </w:num>
  <w:num w:numId="17">
    <w:abstractNumId w:val="20"/>
  </w:num>
  <w:num w:numId="18">
    <w:abstractNumId w:val="10"/>
  </w:num>
  <w:num w:numId="19">
    <w:abstractNumId w:val="6"/>
  </w:num>
  <w:num w:numId="20">
    <w:abstractNumId w:val="2"/>
  </w:num>
  <w:num w:numId="21">
    <w:abstractNumId w:val="14"/>
  </w:num>
  <w:num w:numId="22">
    <w:abstractNumId w:val="21"/>
  </w:num>
  <w:num w:numId="23">
    <w:abstractNumId w:val="1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4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ttachedTemplate r:id="rId1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8194"/>
    <o:shapelayout v:ext="edit">
      <o:idmap v:ext="edit" data="7"/>
    </o:shapelayout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F5034D"/>
    <w:rsid w:val="00000C97"/>
    <w:rsid w:val="00000E4B"/>
    <w:rsid w:val="00001F00"/>
    <w:rsid w:val="00002C53"/>
    <w:rsid w:val="00003263"/>
    <w:rsid w:val="00003E74"/>
    <w:rsid w:val="00004ED3"/>
    <w:rsid w:val="00005174"/>
    <w:rsid w:val="00007513"/>
    <w:rsid w:val="00007E3E"/>
    <w:rsid w:val="00007F15"/>
    <w:rsid w:val="000116E6"/>
    <w:rsid w:val="00011E21"/>
    <w:rsid w:val="00012621"/>
    <w:rsid w:val="000130E5"/>
    <w:rsid w:val="0001398E"/>
    <w:rsid w:val="0001463B"/>
    <w:rsid w:val="00015645"/>
    <w:rsid w:val="00016217"/>
    <w:rsid w:val="000165C3"/>
    <w:rsid w:val="000168CB"/>
    <w:rsid w:val="00017F1A"/>
    <w:rsid w:val="00020DF9"/>
    <w:rsid w:val="00020FCF"/>
    <w:rsid w:val="00023A49"/>
    <w:rsid w:val="00024AE9"/>
    <w:rsid w:val="00024C3C"/>
    <w:rsid w:val="00024D91"/>
    <w:rsid w:val="00024FB1"/>
    <w:rsid w:val="00025469"/>
    <w:rsid w:val="00025481"/>
    <w:rsid w:val="000257F2"/>
    <w:rsid w:val="00027334"/>
    <w:rsid w:val="000273FD"/>
    <w:rsid w:val="00030AED"/>
    <w:rsid w:val="0003141B"/>
    <w:rsid w:val="000315FB"/>
    <w:rsid w:val="000324E5"/>
    <w:rsid w:val="000328ED"/>
    <w:rsid w:val="000341A2"/>
    <w:rsid w:val="0003603A"/>
    <w:rsid w:val="000366C9"/>
    <w:rsid w:val="00036AE2"/>
    <w:rsid w:val="00037D3D"/>
    <w:rsid w:val="00041F5B"/>
    <w:rsid w:val="000424E1"/>
    <w:rsid w:val="00042692"/>
    <w:rsid w:val="0004498B"/>
    <w:rsid w:val="000451E5"/>
    <w:rsid w:val="000452B8"/>
    <w:rsid w:val="00045E6B"/>
    <w:rsid w:val="00045F79"/>
    <w:rsid w:val="000464E1"/>
    <w:rsid w:val="000468C2"/>
    <w:rsid w:val="00047046"/>
    <w:rsid w:val="0004717E"/>
    <w:rsid w:val="00047CF3"/>
    <w:rsid w:val="0005008C"/>
    <w:rsid w:val="0005065F"/>
    <w:rsid w:val="00050958"/>
    <w:rsid w:val="00050A7D"/>
    <w:rsid w:val="00051988"/>
    <w:rsid w:val="00052B87"/>
    <w:rsid w:val="00053058"/>
    <w:rsid w:val="0005337A"/>
    <w:rsid w:val="0005393E"/>
    <w:rsid w:val="00054354"/>
    <w:rsid w:val="00055C00"/>
    <w:rsid w:val="0005730A"/>
    <w:rsid w:val="00057EE4"/>
    <w:rsid w:val="0006096A"/>
    <w:rsid w:val="0006182E"/>
    <w:rsid w:val="000619B1"/>
    <w:rsid w:val="00061E55"/>
    <w:rsid w:val="0006337D"/>
    <w:rsid w:val="00064502"/>
    <w:rsid w:val="0006461F"/>
    <w:rsid w:val="00064AD6"/>
    <w:rsid w:val="000657B7"/>
    <w:rsid w:val="00070311"/>
    <w:rsid w:val="00070A63"/>
    <w:rsid w:val="000712B0"/>
    <w:rsid w:val="00071B1F"/>
    <w:rsid w:val="000727AC"/>
    <w:rsid w:val="00072DFD"/>
    <w:rsid w:val="00073683"/>
    <w:rsid w:val="00073705"/>
    <w:rsid w:val="00073AEA"/>
    <w:rsid w:val="00073CD0"/>
    <w:rsid w:val="00074B75"/>
    <w:rsid w:val="000806D8"/>
    <w:rsid w:val="00080CCA"/>
    <w:rsid w:val="00082C8E"/>
    <w:rsid w:val="0008376C"/>
    <w:rsid w:val="00083ECA"/>
    <w:rsid w:val="00084342"/>
    <w:rsid w:val="00084BCB"/>
    <w:rsid w:val="00085384"/>
    <w:rsid w:val="00087452"/>
    <w:rsid w:val="0008782A"/>
    <w:rsid w:val="00087EE8"/>
    <w:rsid w:val="000909A8"/>
    <w:rsid w:val="00090D18"/>
    <w:rsid w:val="00091425"/>
    <w:rsid w:val="0009242B"/>
    <w:rsid w:val="00092A26"/>
    <w:rsid w:val="00093316"/>
    <w:rsid w:val="000945BD"/>
    <w:rsid w:val="00094931"/>
    <w:rsid w:val="00095CBB"/>
    <w:rsid w:val="00096BD7"/>
    <w:rsid w:val="00097A0E"/>
    <w:rsid w:val="000A0024"/>
    <w:rsid w:val="000A2259"/>
    <w:rsid w:val="000A2455"/>
    <w:rsid w:val="000A3E3E"/>
    <w:rsid w:val="000A436F"/>
    <w:rsid w:val="000A4CAA"/>
    <w:rsid w:val="000A6FE9"/>
    <w:rsid w:val="000A77ED"/>
    <w:rsid w:val="000A7D83"/>
    <w:rsid w:val="000A7ECE"/>
    <w:rsid w:val="000B0DCD"/>
    <w:rsid w:val="000B187A"/>
    <w:rsid w:val="000B1D86"/>
    <w:rsid w:val="000B24F2"/>
    <w:rsid w:val="000B31DA"/>
    <w:rsid w:val="000B33DC"/>
    <w:rsid w:val="000B3D71"/>
    <w:rsid w:val="000B463D"/>
    <w:rsid w:val="000B6163"/>
    <w:rsid w:val="000B6A7A"/>
    <w:rsid w:val="000C0DDE"/>
    <w:rsid w:val="000C1019"/>
    <w:rsid w:val="000C13EA"/>
    <w:rsid w:val="000C45F0"/>
    <w:rsid w:val="000C45F3"/>
    <w:rsid w:val="000C5408"/>
    <w:rsid w:val="000C6A70"/>
    <w:rsid w:val="000C6DAC"/>
    <w:rsid w:val="000C7005"/>
    <w:rsid w:val="000D15E7"/>
    <w:rsid w:val="000D237F"/>
    <w:rsid w:val="000D2948"/>
    <w:rsid w:val="000D3525"/>
    <w:rsid w:val="000D37A5"/>
    <w:rsid w:val="000D3AB9"/>
    <w:rsid w:val="000D3D70"/>
    <w:rsid w:val="000D47FB"/>
    <w:rsid w:val="000D492D"/>
    <w:rsid w:val="000D4C79"/>
    <w:rsid w:val="000D4D2E"/>
    <w:rsid w:val="000D4E77"/>
    <w:rsid w:val="000D5421"/>
    <w:rsid w:val="000D6536"/>
    <w:rsid w:val="000D68FA"/>
    <w:rsid w:val="000D7D64"/>
    <w:rsid w:val="000E027C"/>
    <w:rsid w:val="000E2AEA"/>
    <w:rsid w:val="000E2D6A"/>
    <w:rsid w:val="000E388A"/>
    <w:rsid w:val="000E55C6"/>
    <w:rsid w:val="000E5E8F"/>
    <w:rsid w:val="000E68D9"/>
    <w:rsid w:val="000E720C"/>
    <w:rsid w:val="000F2A9D"/>
    <w:rsid w:val="000F3A58"/>
    <w:rsid w:val="000F5287"/>
    <w:rsid w:val="000F5294"/>
    <w:rsid w:val="000F550A"/>
    <w:rsid w:val="000F605B"/>
    <w:rsid w:val="000F6252"/>
    <w:rsid w:val="000F7350"/>
    <w:rsid w:val="00100B3F"/>
    <w:rsid w:val="00101DA9"/>
    <w:rsid w:val="00102097"/>
    <w:rsid w:val="00103661"/>
    <w:rsid w:val="00103AF0"/>
    <w:rsid w:val="001046EF"/>
    <w:rsid w:val="001048F3"/>
    <w:rsid w:val="00106860"/>
    <w:rsid w:val="001069F0"/>
    <w:rsid w:val="00107422"/>
    <w:rsid w:val="0010777B"/>
    <w:rsid w:val="001077D6"/>
    <w:rsid w:val="0010792C"/>
    <w:rsid w:val="001106B7"/>
    <w:rsid w:val="00110E81"/>
    <w:rsid w:val="001113B9"/>
    <w:rsid w:val="00111647"/>
    <w:rsid w:val="00111CDD"/>
    <w:rsid w:val="0011207A"/>
    <w:rsid w:val="00114144"/>
    <w:rsid w:val="00114555"/>
    <w:rsid w:val="00114C8E"/>
    <w:rsid w:val="001164B3"/>
    <w:rsid w:val="00116570"/>
    <w:rsid w:val="0011666B"/>
    <w:rsid w:val="001172A9"/>
    <w:rsid w:val="00117796"/>
    <w:rsid w:val="00121C2E"/>
    <w:rsid w:val="001234F9"/>
    <w:rsid w:val="00124EA3"/>
    <w:rsid w:val="00125566"/>
    <w:rsid w:val="0013073A"/>
    <w:rsid w:val="00131ACC"/>
    <w:rsid w:val="00132F34"/>
    <w:rsid w:val="0013325F"/>
    <w:rsid w:val="001343E1"/>
    <w:rsid w:val="001345F8"/>
    <w:rsid w:val="00135030"/>
    <w:rsid w:val="00135055"/>
    <w:rsid w:val="00135BB3"/>
    <w:rsid w:val="00136466"/>
    <w:rsid w:val="001369EF"/>
    <w:rsid w:val="00136EE0"/>
    <w:rsid w:val="0013721E"/>
    <w:rsid w:val="00140516"/>
    <w:rsid w:val="00142761"/>
    <w:rsid w:val="00143C3E"/>
    <w:rsid w:val="00143FDA"/>
    <w:rsid w:val="00144FB1"/>
    <w:rsid w:val="0014505A"/>
    <w:rsid w:val="0014562A"/>
    <w:rsid w:val="00145AC9"/>
    <w:rsid w:val="00145FF3"/>
    <w:rsid w:val="001510FD"/>
    <w:rsid w:val="001513B9"/>
    <w:rsid w:val="0015278D"/>
    <w:rsid w:val="00153214"/>
    <w:rsid w:val="00153A2E"/>
    <w:rsid w:val="0015488A"/>
    <w:rsid w:val="00154E7B"/>
    <w:rsid w:val="0015524B"/>
    <w:rsid w:val="00155EEA"/>
    <w:rsid w:val="0015701D"/>
    <w:rsid w:val="00157E45"/>
    <w:rsid w:val="00163EEF"/>
    <w:rsid w:val="00167629"/>
    <w:rsid w:val="00172699"/>
    <w:rsid w:val="00172A3B"/>
    <w:rsid w:val="00172DBE"/>
    <w:rsid w:val="00172DD1"/>
    <w:rsid w:val="00172EF7"/>
    <w:rsid w:val="001757E1"/>
    <w:rsid w:val="001778BF"/>
    <w:rsid w:val="00177C79"/>
    <w:rsid w:val="00180657"/>
    <w:rsid w:val="0018075D"/>
    <w:rsid w:val="0018107B"/>
    <w:rsid w:val="00181735"/>
    <w:rsid w:val="00181A2C"/>
    <w:rsid w:val="00181B8A"/>
    <w:rsid w:val="00182CE0"/>
    <w:rsid w:val="00184140"/>
    <w:rsid w:val="0018415C"/>
    <w:rsid w:val="00184245"/>
    <w:rsid w:val="001844CB"/>
    <w:rsid w:val="0018453F"/>
    <w:rsid w:val="0018458A"/>
    <w:rsid w:val="00184845"/>
    <w:rsid w:val="001853C6"/>
    <w:rsid w:val="001865D2"/>
    <w:rsid w:val="001915A2"/>
    <w:rsid w:val="00191C9E"/>
    <w:rsid w:val="00191E91"/>
    <w:rsid w:val="00191EA0"/>
    <w:rsid w:val="00192840"/>
    <w:rsid w:val="0019295C"/>
    <w:rsid w:val="001937BA"/>
    <w:rsid w:val="00193ACE"/>
    <w:rsid w:val="00194154"/>
    <w:rsid w:val="00194F81"/>
    <w:rsid w:val="001952FD"/>
    <w:rsid w:val="0019663C"/>
    <w:rsid w:val="001A1423"/>
    <w:rsid w:val="001A23DF"/>
    <w:rsid w:val="001A27D3"/>
    <w:rsid w:val="001A3055"/>
    <w:rsid w:val="001A3194"/>
    <w:rsid w:val="001A359A"/>
    <w:rsid w:val="001A3A42"/>
    <w:rsid w:val="001A5244"/>
    <w:rsid w:val="001A5661"/>
    <w:rsid w:val="001A5960"/>
    <w:rsid w:val="001A5F51"/>
    <w:rsid w:val="001A6B8E"/>
    <w:rsid w:val="001B02A8"/>
    <w:rsid w:val="001B3575"/>
    <w:rsid w:val="001B3888"/>
    <w:rsid w:val="001B406D"/>
    <w:rsid w:val="001B485F"/>
    <w:rsid w:val="001B4BFE"/>
    <w:rsid w:val="001B4CD4"/>
    <w:rsid w:val="001B4CE3"/>
    <w:rsid w:val="001B6EBF"/>
    <w:rsid w:val="001C006A"/>
    <w:rsid w:val="001C0DA5"/>
    <w:rsid w:val="001C15F5"/>
    <w:rsid w:val="001C1B00"/>
    <w:rsid w:val="001C35E0"/>
    <w:rsid w:val="001C3B6A"/>
    <w:rsid w:val="001C54EF"/>
    <w:rsid w:val="001C55BA"/>
    <w:rsid w:val="001C5C7B"/>
    <w:rsid w:val="001C5DD0"/>
    <w:rsid w:val="001D03FA"/>
    <w:rsid w:val="001D08AB"/>
    <w:rsid w:val="001D1394"/>
    <w:rsid w:val="001D1A1D"/>
    <w:rsid w:val="001D1B80"/>
    <w:rsid w:val="001D1C24"/>
    <w:rsid w:val="001D1F8A"/>
    <w:rsid w:val="001D21FA"/>
    <w:rsid w:val="001D3A0B"/>
    <w:rsid w:val="001D475D"/>
    <w:rsid w:val="001D4C8D"/>
    <w:rsid w:val="001D5392"/>
    <w:rsid w:val="001D604A"/>
    <w:rsid w:val="001D610B"/>
    <w:rsid w:val="001D78CA"/>
    <w:rsid w:val="001D7E5D"/>
    <w:rsid w:val="001E1D27"/>
    <w:rsid w:val="001E1EC3"/>
    <w:rsid w:val="001E2426"/>
    <w:rsid w:val="001E326A"/>
    <w:rsid w:val="001E548B"/>
    <w:rsid w:val="001E54CA"/>
    <w:rsid w:val="001E55E3"/>
    <w:rsid w:val="001E60F4"/>
    <w:rsid w:val="001E61A3"/>
    <w:rsid w:val="001F00F2"/>
    <w:rsid w:val="001F176F"/>
    <w:rsid w:val="001F1D32"/>
    <w:rsid w:val="001F1F70"/>
    <w:rsid w:val="001F2F95"/>
    <w:rsid w:val="001F3909"/>
    <w:rsid w:val="001F39F0"/>
    <w:rsid w:val="001F6545"/>
    <w:rsid w:val="002029A7"/>
    <w:rsid w:val="00203568"/>
    <w:rsid w:val="00203966"/>
    <w:rsid w:val="00204051"/>
    <w:rsid w:val="002044B0"/>
    <w:rsid w:val="00204CDC"/>
    <w:rsid w:val="00205C4B"/>
    <w:rsid w:val="00206DFE"/>
    <w:rsid w:val="00207CF0"/>
    <w:rsid w:val="00210757"/>
    <w:rsid w:val="00210796"/>
    <w:rsid w:val="0021086B"/>
    <w:rsid w:val="00210B95"/>
    <w:rsid w:val="002119A8"/>
    <w:rsid w:val="00212D3C"/>
    <w:rsid w:val="00214931"/>
    <w:rsid w:val="00214F30"/>
    <w:rsid w:val="00217BC2"/>
    <w:rsid w:val="00217E09"/>
    <w:rsid w:val="00220300"/>
    <w:rsid w:val="0022094C"/>
    <w:rsid w:val="0022246A"/>
    <w:rsid w:val="00222550"/>
    <w:rsid w:val="00222EAB"/>
    <w:rsid w:val="0022374E"/>
    <w:rsid w:val="00224B2A"/>
    <w:rsid w:val="00225775"/>
    <w:rsid w:val="00225BD9"/>
    <w:rsid w:val="00227D77"/>
    <w:rsid w:val="00230157"/>
    <w:rsid w:val="002303FF"/>
    <w:rsid w:val="00230912"/>
    <w:rsid w:val="00230ED9"/>
    <w:rsid w:val="0023253D"/>
    <w:rsid w:val="00233FFE"/>
    <w:rsid w:val="00235377"/>
    <w:rsid w:val="0024003D"/>
    <w:rsid w:val="00240CAD"/>
    <w:rsid w:val="00240F1A"/>
    <w:rsid w:val="00241117"/>
    <w:rsid w:val="00241EC1"/>
    <w:rsid w:val="002431A2"/>
    <w:rsid w:val="002436BE"/>
    <w:rsid w:val="00244B19"/>
    <w:rsid w:val="0024523D"/>
    <w:rsid w:val="00246ED7"/>
    <w:rsid w:val="00247A3B"/>
    <w:rsid w:val="00247B6F"/>
    <w:rsid w:val="00250C11"/>
    <w:rsid w:val="00251159"/>
    <w:rsid w:val="00251A7C"/>
    <w:rsid w:val="002521D5"/>
    <w:rsid w:val="002547D4"/>
    <w:rsid w:val="002550C1"/>
    <w:rsid w:val="00257040"/>
    <w:rsid w:val="002606E2"/>
    <w:rsid w:val="00260F87"/>
    <w:rsid w:val="00261995"/>
    <w:rsid w:val="00263199"/>
    <w:rsid w:val="00263517"/>
    <w:rsid w:val="00264194"/>
    <w:rsid w:val="00264F0C"/>
    <w:rsid w:val="00265314"/>
    <w:rsid w:val="00265DD5"/>
    <w:rsid w:val="00266798"/>
    <w:rsid w:val="00266F14"/>
    <w:rsid w:val="002670B7"/>
    <w:rsid w:val="0026765E"/>
    <w:rsid w:val="00267DA2"/>
    <w:rsid w:val="002714F4"/>
    <w:rsid w:val="00271CFB"/>
    <w:rsid w:val="00272D87"/>
    <w:rsid w:val="00273F5F"/>
    <w:rsid w:val="00275A71"/>
    <w:rsid w:val="00276356"/>
    <w:rsid w:val="00277D29"/>
    <w:rsid w:val="002805D4"/>
    <w:rsid w:val="00280683"/>
    <w:rsid w:val="00281167"/>
    <w:rsid w:val="002818A2"/>
    <w:rsid w:val="002822A4"/>
    <w:rsid w:val="00283072"/>
    <w:rsid w:val="00283482"/>
    <w:rsid w:val="00283691"/>
    <w:rsid w:val="002837B3"/>
    <w:rsid w:val="0028430D"/>
    <w:rsid w:val="00284FF1"/>
    <w:rsid w:val="0028588A"/>
    <w:rsid w:val="0028634D"/>
    <w:rsid w:val="00286FFA"/>
    <w:rsid w:val="00290379"/>
    <w:rsid w:val="00290C22"/>
    <w:rsid w:val="00290E77"/>
    <w:rsid w:val="00291450"/>
    <w:rsid w:val="00292CF3"/>
    <w:rsid w:val="00293CB7"/>
    <w:rsid w:val="002941FD"/>
    <w:rsid w:val="00295034"/>
    <w:rsid w:val="00295351"/>
    <w:rsid w:val="00296496"/>
    <w:rsid w:val="002A07E5"/>
    <w:rsid w:val="002A11B2"/>
    <w:rsid w:val="002A136B"/>
    <w:rsid w:val="002A1563"/>
    <w:rsid w:val="002A1667"/>
    <w:rsid w:val="002A1AA1"/>
    <w:rsid w:val="002A29A3"/>
    <w:rsid w:val="002A2F16"/>
    <w:rsid w:val="002A2F4C"/>
    <w:rsid w:val="002A391C"/>
    <w:rsid w:val="002A5432"/>
    <w:rsid w:val="002A6108"/>
    <w:rsid w:val="002A6664"/>
    <w:rsid w:val="002A7335"/>
    <w:rsid w:val="002B0695"/>
    <w:rsid w:val="002B0791"/>
    <w:rsid w:val="002B07D7"/>
    <w:rsid w:val="002B3B9D"/>
    <w:rsid w:val="002B452F"/>
    <w:rsid w:val="002B4E62"/>
    <w:rsid w:val="002B544D"/>
    <w:rsid w:val="002B634A"/>
    <w:rsid w:val="002B65BA"/>
    <w:rsid w:val="002B6DE4"/>
    <w:rsid w:val="002B735E"/>
    <w:rsid w:val="002B7A85"/>
    <w:rsid w:val="002C0088"/>
    <w:rsid w:val="002C21F8"/>
    <w:rsid w:val="002C2850"/>
    <w:rsid w:val="002C363C"/>
    <w:rsid w:val="002C4222"/>
    <w:rsid w:val="002C5500"/>
    <w:rsid w:val="002C5901"/>
    <w:rsid w:val="002C5BC4"/>
    <w:rsid w:val="002C5D0A"/>
    <w:rsid w:val="002C71A2"/>
    <w:rsid w:val="002C7689"/>
    <w:rsid w:val="002D062D"/>
    <w:rsid w:val="002D0BFD"/>
    <w:rsid w:val="002D0CB0"/>
    <w:rsid w:val="002D4570"/>
    <w:rsid w:val="002D487D"/>
    <w:rsid w:val="002D5254"/>
    <w:rsid w:val="002D5FC4"/>
    <w:rsid w:val="002D693A"/>
    <w:rsid w:val="002D74F6"/>
    <w:rsid w:val="002D7A32"/>
    <w:rsid w:val="002E2286"/>
    <w:rsid w:val="002E2752"/>
    <w:rsid w:val="002E2E14"/>
    <w:rsid w:val="002E3817"/>
    <w:rsid w:val="002E4A3E"/>
    <w:rsid w:val="002E5657"/>
    <w:rsid w:val="002E721F"/>
    <w:rsid w:val="002F0849"/>
    <w:rsid w:val="002F1B1A"/>
    <w:rsid w:val="002F3599"/>
    <w:rsid w:val="002F3711"/>
    <w:rsid w:val="002F4396"/>
    <w:rsid w:val="002F4C01"/>
    <w:rsid w:val="002F5961"/>
    <w:rsid w:val="002F59F8"/>
    <w:rsid w:val="002F5A3B"/>
    <w:rsid w:val="002F5C8C"/>
    <w:rsid w:val="002F6C75"/>
    <w:rsid w:val="00300521"/>
    <w:rsid w:val="00300BBF"/>
    <w:rsid w:val="003017D9"/>
    <w:rsid w:val="00301B9D"/>
    <w:rsid w:val="0030214A"/>
    <w:rsid w:val="0030216D"/>
    <w:rsid w:val="00302F07"/>
    <w:rsid w:val="00303D01"/>
    <w:rsid w:val="00303F48"/>
    <w:rsid w:val="00306833"/>
    <w:rsid w:val="00307732"/>
    <w:rsid w:val="003103B5"/>
    <w:rsid w:val="00310545"/>
    <w:rsid w:val="003121E7"/>
    <w:rsid w:val="00313333"/>
    <w:rsid w:val="003134B7"/>
    <w:rsid w:val="00314001"/>
    <w:rsid w:val="00314444"/>
    <w:rsid w:val="003147CC"/>
    <w:rsid w:val="003149ED"/>
    <w:rsid w:val="003161A2"/>
    <w:rsid w:val="00317244"/>
    <w:rsid w:val="00317812"/>
    <w:rsid w:val="003178F8"/>
    <w:rsid w:val="00320D2D"/>
    <w:rsid w:val="0032208A"/>
    <w:rsid w:val="00322627"/>
    <w:rsid w:val="00322850"/>
    <w:rsid w:val="003228AB"/>
    <w:rsid w:val="0032460C"/>
    <w:rsid w:val="00324849"/>
    <w:rsid w:val="00325DB8"/>
    <w:rsid w:val="0032665C"/>
    <w:rsid w:val="0032674E"/>
    <w:rsid w:val="00327286"/>
    <w:rsid w:val="0032749F"/>
    <w:rsid w:val="00327D7D"/>
    <w:rsid w:val="00330081"/>
    <w:rsid w:val="003311EA"/>
    <w:rsid w:val="00334433"/>
    <w:rsid w:val="00334808"/>
    <w:rsid w:val="00334D09"/>
    <w:rsid w:val="003351D9"/>
    <w:rsid w:val="00337607"/>
    <w:rsid w:val="0033792E"/>
    <w:rsid w:val="003402AC"/>
    <w:rsid w:val="0034110C"/>
    <w:rsid w:val="003416F7"/>
    <w:rsid w:val="00341EB6"/>
    <w:rsid w:val="003425AB"/>
    <w:rsid w:val="00342A7A"/>
    <w:rsid w:val="00342AEF"/>
    <w:rsid w:val="00342F4C"/>
    <w:rsid w:val="00343901"/>
    <w:rsid w:val="00343A9B"/>
    <w:rsid w:val="00344316"/>
    <w:rsid w:val="00344758"/>
    <w:rsid w:val="00344830"/>
    <w:rsid w:val="00344DB4"/>
    <w:rsid w:val="003450ED"/>
    <w:rsid w:val="0034693F"/>
    <w:rsid w:val="00346A0A"/>
    <w:rsid w:val="00347930"/>
    <w:rsid w:val="00347956"/>
    <w:rsid w:val="003500FA"/>
    <w:rsid w:val="0035130C"/>
    <w:rsid w:val="00352EB5"/>
    <w:rsid w:val="00353647"/>
    <w:rsid w:val="00353847"/>
    <w:rsid w:val="0035393D"/>
    <w:rsid w:val="00354616"/>
    <w:rsid w:val="0035561E"/>
    <w:rsid w:val="0035564F"/>
    <w:rsid w:val="003556FF"/>
    <w:rsid w:val="00355857"/>
    <w:rsid w:val="0035717B"/>
    <w:rsid w:val="003571AF"/>
    <w:rsid w:val="003578F9"/>
    <w:rsid w:val="00360043"/>
    <w:rsid w:val="00360F2B"/>
    <w:rsid w:val="003611BF"/>
    <w:rsid w:val="003615A2"/>
    <w:rsid w:val="003626CF"/>
    <w:rsid w:val="0036298E"/>
    <w:rsid w:val="00362B42"/>
    <w:rsid w:val="00362C38"/>
    <w:rsid w:val="00363280"/>
    <w:rsid w:val="0036679E"/>
    <w:rsid w:val="0036719B"/>
    <w:rsid w:val="0037155F"/>
    <w:rsid w:val="00371BAF"/>
    <w:rsid w:val="0037299A"/>
    <w:rsid w:val="0037455B"/>
    <w:rsid w:val="00374C95"/>
    <w:rsid w:val="003750F4"/>
    <w:rsid w:val="00375A1B"/>
    <w:rsid w:val="00375AAE"/>
    <w:rsid w:val="0037631D"/>
    <w:rsid w:val="003764D8"/>
    <w:rsid w:val="0037746C"/>
    <w:rsid w:val="003802BA"/>
    <w:rsid w:val="003803CF"/>
    <w:rsid w:val="00380CF5"/>
    <w:rsid w:val="003810B1"/>
    <w:rsid w:val="00385D60"/>
    <w:rsid w:val="00385E62"/>
    <w:rsid w:val="00386EB3"/>
    <w:rsid w:val="00387B22"/>
    <w:rsid w:val="0039058A"/>
    <w:rsid w:val="00391565"/>
    <w:rsid w:val="00394160"/>
    <w:rsid w:val="00396F9A"/>
    <w:rsid w:val="003A09AD"/>
    <w:rsid w:val="003A0DE7"/>
    <w:rsid w:val="003A1009"/>
    <w:rsid w:val="003A3594"/>
    <w:rsid w:val="003A373F"/>
    <w:rsid w:val="003A3B14"/>
    <w:rsid w:val="003A71BB"/>
    <w:rsid w:val="003A7D1E"/>
    <w:rsid w:val="003B0096"/>
    <w:rsid w:val="003B0B15"/>
    <w:rsid w:val="003B167E"/>
    <w:rsid w:val="003B1865"/>
    <w:rsid w:val="003B1EFB"/>
    <w:rsid w:val="003B27B2"/>
    <w:rsid w:val="003B392B"/>
    <w:rsid w:val="003B3B5F"/>
    <w:rsid w:val="003B6800"/>
    <w:rsid w:val="003B7133"/>
    <w:rsid w:val="003B72E4"/>
    <w:rsid w:val="003C0125"/>
    <w:rsid w:val="003C0559"/>
    <w:rsid w:val="003C3C9E"/>
    <w:rsid w:val="003C553D"/>
    <w:rsid w:val="003C5FFA"/>
    <w:rsid w:val="003C672A"/>
    <w:rsid w:val="003C7EF3"/>
    <w:rsid w:val="003D0A4D"/>
    <w:rsid w:val="003D13C0"/>
    <w:rsid w:val="003D2410"/>
    <w:rsid w:val="003D265D"/>
    <w:rsid w:val="003D2D95"/>
    <w:rsid w:val="003D33EA"/>
    <w:rsid w:val="003D5CB1"/>
    <w:rsid w:val="003D6812"/>
    <w:rsid w:val="003D7A38"/>
    <w:rsid w:val="003D7FB6"/>
    <w:rsid w:val="003E0EFC"/>
    <w:rsid w:val="003E1127"/>
    <w:rsid w:val="003E12B0"/>
    <w:rsid w:val="003E192C"/>
    <w:rsid w:val="003E3920"/>
    <w:rsid w:val="003E46A5"/>
    <w:rsid w:val="003E6C17"/>
    <w:rsid w:val="003E7744"/>
    <w:rsid w:val="003F01B1"/>
    <w:rsid w:val="003F0AD5"/>
    <w:rsid w:val="003F0DC4"/>
    <w:rsid w:val="003F14A5"/>
    <w:rsid w:val="003F2243"/>
    <w:rsid w:val="003F2681"/>
    <w:rsid w:val="003F4052"/>
    <w:rsid w:val="003F65B3"/>
    <w:rsid w:val="0040001A"/>
    <w:rsid w:val="0040036C"/>
    <w:rsid w:val="0040044D"/>
    <w:rsid w:val="00401B19"/>
    <w:rsid w:val="00403774"/>
    <w:rsid w:val="00403BFC"/>
    <w:rsid w:val="00403EFF"/>
    <w:rsid w:val="00404FE9"/>
    <w:rsid w:val="00406C9A"/>
    <w:rsid w:val="004074D5"/>
    <w:rsid w:val="00411395"/>
    <w:rsid w:val="00412505"/>
    <w:rsid w:val="004135CD"/>
    <w:rsid w:val="004138C4"/>
    <w:rsid w:val="004145A6"/>
    <w:rsid w:val="00416AD7"/>
    <w:rsid w:val="00416CCD"/>
    <w:rsid w:val="004179BB"/>
    <w:rsid w:val="00421119"/>
    <w:rsid w:val="00424E78"/>
    <w:rsid w:val="00425F46"/>
    <w:rsid w:val="004267CA"/>
    <w:rsid w:val="00427119"/>
    <w:rsid w:val="0042750E"/>
    <w:rsid w:val="00427E07"/>
    <w:rsid w:val="0043162D"/>
    <w:rsid w:val="00433795"/>
    <w:rsid w:val="004339DF"/>
    <w:rsid w:val="0043400B"/>
    <w:rsid w:val="00434196"/>
    <w:rsid w:val="00435ABE"/>
    <w:rsid w:val="00435BAB"/>
    <w:rsid w:val="004364C4"/>
    <w:rsid w:val="004372CD"/>
    <w:rsid w:val="004405F4"/>
    <w:rsid w:val="00440931"/>
    <w:rsid w:val="00440DA8"/>
    <w:rsid w:val="00441CFD"/>
    <w:rsid w:val="0044225F"/>
    <w:rsid w:val="0044320A"/>
    <w:rsid w:val="00443FC8"/>
    <w:rsid w:val="00444DAA"/>
    <w:rsid w:val="00445671"/>
    <w:rsid w:val="0044687C"/>
    <w:rsid w:val="004475A8"/>
    <w:rsid w:val="004475F3"/>
    <w:rsid w:val="00447B01"/>
    <w:rsid w:val="004508CB"/>
    <w:rsid w:val="00450B7F"/>
    <w:rsid w:val="0045359E"/>
    <w:rsid w:val="00453740"/>
    <w:rsid w:val="004542D3"/>
    <w:rsid w:val="0045507B"/>
    <w:rsid w:val="00456191"/>
    <w:rsid w:val="00457060"/>
    <w:rsid w:val="00457AB3"/>
    <w:rsid w:val="00460354"/>
    <w:rsid w:val="0046081D"/>
    <w:rsid w:val="004613FF"/>
    <w:rsid w:val="0046397E"/>
    <w:rsid w:val="00463DC6"/>
    <w:rsid w:val="00464190"/>
    <w:rsid w:val="004644A7"/>
    <w:rsid w:val="004649E9"/>
    <w:rsid w:val="00464C42"/>
    <w:rsid w:val="004651B9"/>
    <w:rsid w:val="0046536F"/>
    <w:rsid w:val="00465B15"/>
    <w:rsid w:val="004663B8"/>
    <w:rsid w:val="004664B7"/>
    <w:rsid w:val="00466968"/>
    <w:rsid w:val="00466D7F"/>
    <w:rsid w:val="00470AE1"/>
    <w:rsid w:val="00470B6E"/>
    <w:rsid w:val="00470D14"/>
    <w:rsid w:val="00471123"/>
    <w:rsid w:val="00473171"/>
    <w:rsid w:val="00476521"/>
    <w:rsid w:val="0047791E"/>
    <w:rsid w:val="004802BA"/>
    <w:rsid w:val="00480FD6"/>
    <w:rsid w:val="004813BE"/>
    <w:rsid w:val="00481B02"/>
    <w:rsid w:val="00481F67"/>
    <w:rsid w:val="00482189"/>
    <w:rsid w:val="00482313"/>
    <w:rsid w:val="00482449"/>
    <w:rsid w:val="00482AC4"/>
    <w:rsid w:val="004831FF"/>
    <w:rsid w:val="00484703"/>
    <w:rsid w:val="00485E03"/>
    <w:rsid w:val="00485F89"/>
    <w:rsid w:val="00486A05"/>
    <w:rsid w:val="0048713D"/>
    <w:rsid w:val="0048776A"/>
    <w:rsid w:val="00490359"/>
    <w:rsid w:val="00491984"/>
    <w:rsid w:val="00491A27"/>
    <w:rsid w:val="00492540"/>
    <w:rsid w:val="00493D32"/>
    <w:rsid w:val="0049665B"/>
    <w:rsid w:val="0049697C"/>
    <w:rsid w:val="00496B9A"/>
    <w:rsid w:val="004A03B0"/>
    <w:rsid w:val="004A1622"/>
    <w:rsid w:val="004A1EF5"/>
    <w:rsid w:val="004A26F2"/>
    <w:rsid w:val="004A3D4B"/>
    <w:rsid w:val="004A44FD"/>
    <w:rsid w:val="004A549B"/>
    <w:rsid w:val="004A5F74"/>
    <w:rsid w:val="004A626B"/>
    <w:rsid w:val="004A6E63"/>
    <w:rsid w:val="004A6F0C"/>
    <w:rsid w:val="004A7BD6"/>
    <w:rsid w:val="004A7E63"/>
    <w:rsid w:val="004B090A"/>
    <w:rsid w:val="004B0F8D"/>
    <w:rsid w:val="004B1196"/>
    <w:rsid w:val="004B2198"/>
    <w:rsid w:val="004B2391"/>
    <w:rsid w:val="004B2446"/>
    <w:rsid w:val="004B274E"/>
    <w:rsid w:val="004B39F0"/>
    <w:rsid w:val="004B447F"/>
    <w:rsid w:val="004B475F"/>
    <w:rsid w:val="004B6368"/>
    <w:rsid w:val="004C1854"/>
    <w:rsid w:val="004C20E7"/>
    <w:rsid w:val="004C23FF"/>
    <w:rsid w:val="004C4769"/>
    <w:rsid w:val="004C4B2C"/>
    <w:rsid w:val="004C66F7"/>
    <w:rsid w:val="004C72F3"/>
    <w:rsid w:val="004C794A"/>
    <w:rsid w:val="004C7DE0"/>
    <w:rsid w:val="004D0025"/>
    <w:rsid w:val="004D05BD"/>
    <w:rsid w:val="004D1E4B"/>
    <w:rsid w:val="004D1ECB"/>
    <w:rsid w:val="004D2E1B"/>
    <w:rsid w:val="004D3F9B"/>
    <w:rsid w:val="004D4F1B"/>
    <w:rsid w:val="004D5204"/>
    <w:rsid w:val="004D55D5"/>
    <w:rsid w:val="004D74A4"/>
    <w:rsid w:val="004E08FA"/>
    <w:rsid w:val="004E0D95"/>
    <w:rsid w:val="004E11A9"/>
    <w:rsid w:val="004E1352"/>
    <w:rsid w:val="004E155A"/>
    <w:rsid w:val="004E42FF"/>
    <w:rsid w:val="004E43D0"/>
    <w:rsid w:val="004E5909"/>
    <w:rsid w:val="004E5CE3"/>
    <w:rsid w:val="004E6D3D"/>
    <w:rsid w:val="004E7E70"/>
    <w:rsid w:val="004E7E87"/>
    <w:rsid w:val="004F06F6"/>
    <w:rsid w:val="004F189F"/>
    <w:rsid w:val="004F29FE"/>
    <w:rsid w:val="004F36A0"/>
    <w:rsid w:val="004F3E2C"/>
    <w:rsid w:val="004F714E"/>
    <w:rsid w:val="00500324"/>
    <w:rsid w:val="005003B8"/>
    <w:rsid w:val="0050090E"/>
    <w:rsid w:val="00500E52"/>
    <w:rsid w:val="00501C54"/>
    <w:rsid w:val="00502079"/>
    <w:rsid w:val="00503272"/>
    <w:rsid w:val="005042CC"/>
    <w:rsid w:val="00506BA1"/>
    <w:rsid w:val="00507DDB"/>
    <w:rsid w:val="00507DEA"/>
    <w:rsid w:val="005108D1"/>
    <w:rsid w:val="00513A92"/>
    <w:rsid w:val="00513EEA"/>
    <w:rsid w:val="00514477"/>
    <w:rsid w:val="005146CA"/>
    <w:rsid w:val="00514A7F"/>
    <w:rsid w:val="00514F63"/>
    <w:rsid w:val="00516237"/>
    <w:rsid w:val="00517493"/>
    <w:rsid w:val="00517991"/>
    <w:rsid w:val="005203FE"/>
    <w:rsid w:val="005225DE"/>
    <w:rsid w:val="005230B3"/>
    <w:rsid w:val="005231C5"/>
    <w:rsid w:val="0052554F"/>
    <w:rsid w:val="0052592D"/>
    <w:rsid w:val="0052597C"/>
    <w:rsid w:val="00525F58"/>
    <w:rsid w:val="00526ED7"/>
    <w:rsid w:val="005312AA"/>
    <w:rsid w:val="005317B3"/>
    <w:rsid w:val="005324C9"/>
    <w:rsid w:val="00532C42"/>
    <w:rsid w:val="00532E7E"/>
    <w:rsid w:val="005330CF"/>
    <w:rsid w:val="005338B6"/>
    <w:rsid w:val="00534971"/>
    <w:rsid w:val="0053540E"/>
    <w:rsid w:val="00535978"/>
    <w:rsid w:val="005365C7"/>
    <w:rsid w:val="005403C5"/>
    <w:rsid w:val="00541967"/>
    <w:rsid w:val="00542026"/>
    <w:rsid w:val="00543820"/>
    <w:rsid w:val="00543E5D"/>
    <w:rsid w:val="005442E1"/>
    <w:rsid w:val="00544C67"/>
    <w:rsid w:val="00545A77"/>
    <w:rsid w:val="005470E0"/>
    <w:rsid w:val="005506F5"/>
    <w:rsid w:val="0055138B"/>
    <w:rsid w:val="005516EC"/>
    <w:rsid w:val="005538FD"/>
    <w:rsid w:val="00554D58"/>
    <w:rsid w:val="00554F53"/>
    <w:rsid w:val="005552FB"/>
    <w:rsid w:val="00555578"/>
    <w:rsid w:val="00555AD4"/>
    <w:rsid w:val="0055662F"/>
    <w:rsid w:val="00556B8A"/>
    <w:rsid w:val="00556C6D"/>
    <w:rsid w:val="0056024A"/>
    <w:rsid w:val="005608D6"/>
    <w:rsid w:val="00561C2A"/>
    <w:rsid w:val="00562D93"/>
    <w:rsid w:val="00564725"/>
    <w:rsid w:val="00565721"/>
    <w:rsid w:val="005659AD"/>
    <w:rsid w:val="005659DD"/>
    <w:rsid w:val="00565E3D"/>
    <w:rsid w:val="005714E1"/>
    <w:rsid w:val="005717DB"/>
    <w:rsid w:val="005734B1"/>
    <w:rsid w:val="00573B7B"/>
    <w:rsid w:val="00573BB9"/>
    <w:rsid w:val="00574C04"/>
    <w:rsid w:val="00575520"/>
    <w:rsid w:val="0057555A"/>
    <w:rsid w:val="0057636F"/>
    <w:rsid w:val="00576504"/>
    <w:rsid w:val="005803E1"/>
    <w:rsid w:val="00581E21"/>
    <w:rsid w:val="00583240"/>
    <w:rsid w:val="00583555"/>
    <w:rsid w:val="005839E0"/>
    <w:rsid w:val="00583CDC"/>
    <w:rsid w:val="00585C73"/>
    <w:rsid w:val="0058755E"/>
    <w:rsid w:val="005928EA"/>
    <w:rsid w:val="00592C35"/>
    <w:rsid w:val="0059312E"/>
    <w:rsid w:val="00593926"/>
    <w:rsid w:val="0059413E"/>
    <w:rsid w:val="00594224"/>
    <w:rsid w:val="0059478A"/>
    <w:rsid w:val="00594EF2"/>
    <w:rsid w:val="00596481"/>
    <w:rsid w:val="005964F8"/>
    <w:rsid w:val="00596CED"/>
    <w:rsid w:val="00597095"/>
    <w:rsid w:val="00597C91"/>
    <w:rsid w:val="00597EBA"/>
    <w:rsid w:val="005A0DAD"/>
    <w:rsid w:val="005A0E16"/>
    <w:rsid w:val="005A1644"/>
    <w:rsid w:val="005A1CAC"/>
    <w:rsid w:val="005A267A"/>
    <w:rsid w:val="005A4C2C"/>
    <w:rsid w:val="005A51B5"/>
    <w:rsid w:val="005A57CC"/>
    <w:rsid w:val="005A698F"/>
    <w:rsid w:val="005A7945"/>
    <w:rsid w:val="005A7F23"/>
    <w:rsid w:val="005B32F6"/>
    <w:rsid w:val="005B514F"/>
    <w:rsid w:val="005B578C"/>
    <w:rsid w:val="005B58DD"/>
    <w:rsid w:val="005B62EA"/>
    <w:rsid w:val="005C08A5"/>
    <w:rsid w:val="005C1350"/>
    <w:rsid w:val="005C1390"/>
    <w:rsid w:val="005C1561"/>
    <w:rsid w:val="005C1594"/>
    <w:rsid w:val="005C1B5C"/>
    <w:rsid w:val="005C3735"/>
    <w:rsid w:val="005C41C9"/>
    <w:rsid w:val="005C4908"/>
    <w:rsid w:val="005C5677"/>
    <w:rsid w:val="005C70D8"/>
    <w:rsid w:val="005C7ABA"/>
    <w:rsid w:val="005D09A6"/>
    <w:rsid w:val="005D1E87"/>
    <w:rsid w:val="005D2095"/>
    <w:rsid w:val="005D2370"/>
    <w:rsid w:val="005D30AC"/>
    <w:rsid w:val="005D37F8"/>
    <w:rsid w:val="005D4B77"/>
    <w:rsid w:val="005D5363"/>
    <w:rsid w:val="005D562E"/>
    <w:rsid w:val="005D5A5D"/>
    <w:rsid w:val="005D70FE"/>
    <w:rsid w:val="005E0071"/>
    <w:rsid w:val="005E1DA3"/>
    <w:rsid w:val="005E243A"/>
    <w:rsid w:val="005E267C"/>
    <w:rsid w:val="005E41A4"/>
    <w:rsid w:val="005E454C"/>
    <w:rsid w:val="005E45FD"/>
    <w:rsid w:val="005E57D9"/>
    <w:rsid w:val="005E5AF9"/>
    <w:rsid w:val="005E5B38"/>
    <w:rsid w:val="005E6148"/>
    <w:rsid w:val="005E6CB6"/>
    <w:rsid w:val="005F0C7D"/>
    <w:rsid w:val="005F2E9C"/>
    <w:rsid w:val="005F328D"/>
    <w:rsid w:val="005F372D"/>
    <w:rsid w:val="005F40AB"/>
    <w:rsid w:val="005F4613"/>
    <w:rsid w:val="005F50BC"/>
    <w:rsid w:val="005F79E1"/>
    <w:rsid w:val="005F7D44"/>
    <w:rsid w:val="005F7D62"/>
    <w:rsid w:val="00600EBF"/>
    <w:rsid w:val="006012F6"/>
    <w:rsid w:val="00601BFA"/>
    <w:rsid w:val="006023AE"/>
    <w:rsid w:val="0060262E"/>
    <w:rsid w:val="0060331D"/>
    <w:rsid w:val="00604CD1"/>
    <w:rsid w:val="0060503B"/>
    <w:rsid w:val="00606B11"/>
    <w:rsid w:val="00607278"/>
    <w:rsid w:val="00607601"/>
    <w:rsid w:val="006109E9"/>
    <w:rsid w:val="00612496"/>
    <w:rsid w:val="006130AB"/>
    <w:rsid w:val="00613A9B"/>
    <w:rsid w:val="00613AB3"/>
    <w:rsid w:val="00613DBF"/>
    <w:rsid w:val="00614449"/>
    <w:rsid w:val="0062028A"/>
    <w:rsid w:val="0062213F"/>
    <w:rsid w:val="00622924"/>
    <w:rsid w:val="00626A79"/>
    <w:rsid w:val="00626FC6"/>
    <w:rsid w:val="0063156F"/>
    <w:rsid w:val="006317CB"/>
    <w:rsid w:val="0063188D"/>
    <w:rsid w:val="006322E4"/>
    <w:rsid w:val="006323E9"/>
    <w:rsid w:val="006326D4"/>
    <w:rsid w:val="00633679"/>
    <w:rsid w:val="00633B96"/>
    <w:rsid w:val="00634F9B"/>
    <w:rsid w:val="00635E47"/>
    <w:rsid w:val="00636E7C"/>
    <w:rsid w:val="00637531"/>
    <w:rsid w:val="006403B2"/>
    <w:rsid w:val="006413C9"/>
    <w:rsid w:val="006426A7"/>
    <w:rsid w:val="00643AFE"/>
    <w:rsid w:val="0064587C"/>
    <w:rsid w:val="006463E9"/>
    <w:rsid w:val="00646B45"/>
    <w:rsid w:val="00651E58"/>
    <w:rsid w:val="00651EDA"/>
    <w:rsid w:val="006534C6"/>
    <w:rsid w:val="00653501"/>
    <w:rsid w:val="00653F75"/>
    <w:rsid w:val="00654240"/>
    <w:rsid w:val="00655C37"/>
    <w:rsid w:val="00656C4E"/>
    <w:rsid w:val="00657849"/>
    <w:rsid w:val="00657F9D"/>
    <w:rsid w:val="006616DA"/>
    <w:rsid w:val="006617B6"/>
    <w:rsid w:val="006617EF"/>
    <w:rsid w:val="00661F2D"/>
    <w:rsid w:val="00662395"/>
    <w:rsid w:val="00662CA9"/>
    <w:rsid w:val="00663617"/>
    <w:rsid w:val="00663F9E"/>
    <w:rsid w:val="006647C8"/>
    <w:rsid w:val="00664911"/>
    <w:rsid w:val="006667AB"/>
    <w:rsid w:val="00666B3D"/>
    <w:rsid w:val="006678A5"/>
    <w:rsid w:val="0067061D"/>
    <w:rsid w:val="006710A4"/>
    <w:rsid w:val="006734ED"/>
    <w:rsid w:val="0067385F"/>
    <w:rsid w:val="00673E56"/>
    <w:rsid w:val="0067461D"/>
    <w:rsid w:val="00674D7C"/>
    <w:rsid w:val="00674F4E"/>
    <w:rsid w:val="006754D3"/>
    <w:rsid w:val="00676161"/>
    <w:rsid w:val="006761C5"/>
    <w:rsid w:val="00677B47"/>
    <w:rsid w:val="00677C9A"/>
    <w:rsid w:val="00677E41"/>
    <w:rsid w:val="00677EF8"/>
    <w:rsid w:val="00680267"/>
    <w:rsid w:val="006809A6"/>
    <w:rsid w:val="0068155B"/>
    <w:rsid w:val="00681E89"/>
    <w:rsid w:val="00684B45"/>
    <w:rsid w:val="00686B81"/>
    <w:rsid w:val="00686D22"/>
    <w:rsid w:val="00687988"/>
    <w:rsid w:val="00690751"/>
    <w:rsid w:val="00690A3B"/>
    <w:rsid w:val="00691781"/>
    <w:rsid w:val="0069197E"/>
    <w:rsid w:val="00691D96"/>
    <w:rsid w:val="00692056"/>
    <w:rsid w:val="00692A47"/>
    <w:rsid w:val="00692D80"/>
    <w:rsid w:val="006935A4"/>
    <w:rsid w:val="00693C82"/>
    <w:rsid w:val="00693D1C"/>
    <w:rsid w:val="00694793"/>
    <w:rsid w:val="006949E0"/>
    <w:rsid w:val="00695597"/>
    <w:rsid w:val="00695BE0"/>
    <w:rsid w:val="006962E4"/>
    <w:rsid w:val="006966D7"/>
    <w:rsid w:val="0069677E"/>
    <w:rsid w:val="00697446"/>
    <w:rsid w:val="006A012F"/>
    <w:rsid w:val="006A13C9"/>
    <w:rsid w:val="006A185A"/>
    <w:rsid w:val="006A254C"/>
    <w:rsid w:val="006A28AF"/>
    <w:rsid w:val="006A2F4F"/>
    <w:rsid w:val="006A32E5"/>
    <w:rsid w:val="006A4873"/>
    <w:rsid w:val="006A641B"/>
    <w:rsid w:val="006A6941"/>
    <w:rsid w:val="006A76C4"/>
    <w:rsid w:val="006A78A0"/>
    <w:rsid w:val="006B0047"/>
    <w:rsid w:val="006B0567"/>
    <w:rsid w:val="006B0610"/>
    <w:rsid w:val="006B1265"/>
    <w:rsid w:val="006B1780"/>
    <w:rsid w:val="006B2FB1"/>
    <w:rsid w:val="006B3940"/>
    <w:rsid w:val="006B40AC"/>
    <w:rsid w:val="006B456A"/>
    <w:rsid w:val="006B473D"/>
    <w:rsid w:val="006B4996"/>
    <w:rsid w:val="006B6F21"/>
    <w:rsid w:val="006B707D"/>
    <w:rsid w:val="006C0F14"/>
    <w:rsid w:val="006C382C"/>
    <w:rsid w:val="006C4A00"/>
    <w:rsid w:val="006C51B0"/>
    <w:rsid w:val="006C544C"/>
    <w:rsid w:val="006C57CE"/>
    <w:rsid w:val="006C66AA"/>
    <w:rsid w:val="006C7C8E"/>
    <w:rsid w:val="006D121B"/>
    <w:rsid w:val="006D15A2"/>
    <w:rsid w:val="006D2219"/>
    <w:rsid w:val="006D2517"/>
    <w:rsid w:val="006D3059"/>
    <w:rsid w:val="006D32F0"/>
    <w:rsid w:val="006D5C76"/>
    <w:rsid w:val="006D71EC"/>
    <w:rsid w:val="006D7423"/>
    <w:rsid w:val="006E0763"/>
    <w:rsid w:val="006E0A73"/>
    <w:rsid w:val="006E0F7A"/>
    <w:rsid w:val="006E1F9C"/>
    <w:rsid w:val="006E3EE5"/>
    <w:rsid w:val="006E44F0"/>
    <w:rsid w:val="006E4C84"/>
    <w:rsid w:val="006E5366"/>
    <w:rsid w:val="006E56AD"/>
    <w:rsid w:val="006E672D"/>
    <w:rsid w:val="006E79E4"/>
    <w:rsid w:val="006E7EF1"/>
    <w:rsid w:val="006F043C"/>
    <w:rsid w:val="006F06A2"/>
    <w:rsid w:val="006F0A5E"/>
    <w:rsid w:val="006F1D11"/>
    <w:rsid w:val="006F374A"/>
    <w:rsid w:val="006F3967"/>
    <w:rsid w:val="006F3A88"/>
    <w:rsid w:val="006F3B02"/>
    <w:rsid w:val="006F40E2"/>
    <w:rsid w:val="006F602A"/>
    <w:rsid w:val="007001FC"/>
    <w:rsid w:val="00701FC9"/>
    <w:rsid w:val="00702D10"/>
    <w:rsid w:val="00702DA4"/>
    <w:rsid w:val="00702F47"/>
    <w:rsid w:val="00703FCF"/>
    <w:rsid w:val="00704426"/>
    <w:rsid w:val="00705E56"/>
    <w:rsid w:val="007068D9"/>
    <w:rsid w:val="00710D8D"/>
    <w:rsid w:val="00710E4F"/>
    <w:rsid w:val="00711291"/>
    <w:rsid w:val="00712219"/>
    <w:rsid w:val="00714BB2"/>
    <w:rsid w:val="00715E79"/>
    <w:rsid w:val="00716231"/>
    <w:rsid w:val="0071639F"/>
    <w:rsid w:val="00716AA0"/>
    <w:rsid w:val="00720433"/>
    <w:rsid w:val="007206AD"/>
    <w:rsid w:val="00720948"/>
    <w:rsid w:val="007210D8"/>
    <w:rsid w:val="007213BE"/>
    <w:rsid w:val="00723248"/>
    <w:rsid w:val="00723596"/>
    <w:rsid w:val="007238B4"/>
    <w:rsid w:val="007239B2"/>
    <w:rsid w:val="00723C3E"/>
    <w:rsid w:val="007273E6"/>
    <w:rsid w:val="007278D0"/>
    <w:rsid w:val="00730395"/>
    <w:rsid w:val="00730AA3"/>
    <w:rsid w:val="00731128"/>
    <w:rsid w:val="00731D07"/>
    <w:rsid w:val="007328AA"/>
    <w:rsid w:val="00732E6B"/>
    <w:rsid w:val="00733DB3"/>
    <w:rsid w:val="0073555C"/>
    <w:rsid w:val="00735577"/>
    <w:rsid w:val="00737D93"/>
    <w:rsid w:val="00740296"/>
    <w:rsid w:val="00742424"/>
    <w:rsid w:val="007426B5"/>
    <w:rsid w:val="0074667B"/>
    <w:rsid w:val="00747F16"/>
    <w:rsid w:val="007504D1"/>
    <w:rsid w:val="00750915"/>
    <w:rsid w:val="007512CA"/>
    <w:rsid w:val="00751C56"/>
    <w:rsid w:val="00751EE2"/>
    <w:rsid w:val="007524E7"/>
    <w:rsid w:val="00752B64"/>
    <w:rsid w:val="00752E38"/>
    <w:rsid w:val="007537D6"/>
    <w:rsid w:val="00754D36"/>
    <w:rsid w:val="00755411"/>
    <w:rsid w:val="0075562F"/>
    <w:rsid w:val="00755957"/>
    <w:rsid w:val="0075651A"/>
    <w:rsid w:val="00756AC0"/>
    <w:rsid w:val="00757DD4"/>
    <w:rsid w:val="007613DE"/>
    <w:rsid w:val="007614B3"/>
    <w:rsid w:val="007615C7"/>
    <w:rsid w:val="00761606"/>
    <w:rsid w:val="0076177C"/>
    <w:rsid w:val="00761E84"/>
    <w:rsid w:val="00762950"/>
    <w:rsid w:val="00762ABA"/>
    <w:rsid w:val="00763624"/>
    <w:rsid w:val="00765276"/>
    <w:rsid w:val="0076593A"/>
    <w:rsid w:val="00766250"/>
    <w:rsid w:val="007678A1"/>
    <w:rsid w:val="0077070A"/>
    <w:rsid w:val="00774106"/>
    <w:rsid w:val="00774F96"/>
    <w:rsid w:val="00774FB9"/>
    <w:rsid w:val="0077570C"/>
    <w:rsid w:val="007767B8"/>
    <w:rsid w:val="00777A82"/>
    <w:rsid w:val="00777CC2"/>
    <w:rsid w:val="00780214"/>
    <w:rsid w:val="007813C7"/>
    <w:rsid w:val="007814E3"/>
    <w:rsid w:val="007815CD"/>
    <w:rsid w:val="00781C21"/>
    <w:rsid w:val="007836D0"/>
    <w:rsid w:val="0078392F"/>
    <w:rsid w:val="0078448E"/>
    <w:rsid w:val="00785747"/>
    <w:rsid w:val="007874CB"/>
    <w:rsid w:val="007874E7"/>
    <w:rsid w:val="0079091E"/>
    <w:rsid w:val="00790969"/>
    <w:rsid w:val="00790DF4"/>
    <w:rsid w:val="00792320"/>
    <w:rsid w:val="007925B1"/>
    <w:rsid w:val="00794597"/>
    <w:rsid w:val="00795B84"/>
    <w:rsid w:val="00796352"/>
    <w:rsid w:val="0079659C"/>
    <w:rsid w:val="007A1684"/>
    <w:rsid w:val="007A2545"/>
    <w:rsid w:val="007A257B"/>
    <w:rsid w:val="007A2A70"/>
    <w:rsid w:val="007A2ED6"/>
    <w:rsid w:val="007A30BE"/>
    <w:rsid w:val="007A5193"/>
    <w:rsid w:val="007A5380"/>
    <w:rsid w:val="007A6407"/>
    <w:rsid w:val="007A6470"/>
    <w:rsid w:val="007A694B"/>
    <w:rsid w:val="007A6A71"/>
    <w:rsid w:val="007A74EC"/>
    <w:rsid w:val="007A7E93"/>
    <w:rsid w:val="007B0C1C"/>
    <w:rsid w:val="007B298B"/>
    <w:rsid w:val="007B2FC2"/>
    <w:rsid w:val="007B3A38"/>
    <w:rsid w:val="007B4918"/>
    <w:rsid w:val="007B607D"/>
    <w:rsid w:val="007B60AE"/>
    <w:rsid w:val="007B7043"/>
    <w:rsid w:val="007C00C3"/>
    <w:rsid w:val="007C022A"/>
    <w:rsid w:val="007C051C"/>
    <w:rsid w:val="007C0DE4"/>
    <w:rsid w:val="007C14D9"/>
    <w:rsid w:val="007C39CC"/>
    <w:rsid w:val="007C3D22"/>
    <w:rsid w:val="007C3D3E"/>
    <w:rsid w:val="007C436C"/>
    <w:rsid w:val="007C439D"/>
    <w:rsid w:val="007C617E"/>
    <w:rsid w:val="007C7D9E"/>
    <w:rsid w:val="007C7DE5"/>
    <w:rsid w:val="007D1503"/>
    <w:rsid w:val="007D2108"/>
    <w:rsid w:val="007D24F7"/>
    <w:rsid w:val="007D65B5"/>
    <w:rsid w:val="007D66B9"/>
    <w:rsid w:val="007D73F3"/>
    <w:rsid w:val="007D7719"/>
    <w:rsid w:val="007D78D5"/>
    <w:rsid w:val="007E1041"/>
    <w:rsid w:val="007E11C2"/>
    <w:rsid w:val="007E2ADE"/>
    <w:rsid w:val="007E2D22"/>
    <w:rsid w:val="007E36D4"/>
    <w:rsid w:val="007E4892"/>
    <w:rsid w:val="007E569A"/>
    <w:rsid w:val="007E59E0"/>
    <w:rsid w:val="007E5B18"/>
    <w:rsid w:val="007E6A07"/>
    <w:rsid w:val="007E6E17"/>
    <w:rsid w:val="007F0062"/>
    <w:rsid w:val="007F01F5"/>
    <w:rsid w:val="007F19B3"/>
    <w:rsid w:val="007F2768"/>
    <w:rsid w:val="007F2A54"/>
    <w:rsid w:val="007F2D3C"/>
    <w:rsid w:val="007F3BBD"/>
    <w:rsid w:val="007F73AC"/>
    <w:rsid w:val="007F7CE1"/>
    <w:rsid w:val="007F7DCA"/>
    <w:rsid w:val="00800D59"/>
    <w:rsid w:val="00801586"/>
    <w:rsid w:val="008021B4"/>
    <w:rsid w:val="008026B7"/>
    <w:rsid w:val="008036A7"/>
    <w:rsid w:val="00805DA8"/>
    <w:rsid w:val="00806F5B"/>
    <w:rsid w:val="0081022C"/>
    <w:rsid w:val="00810B46"/>
    <w:rsid w:val="00810C19"/>
    <w:rsid w:val="008119D9"/>
    <w:rsid w:val="00811C5B"/>
    <w:rsid w:val="00812EFE"/>
    <w:rsid w:val="0081356A"/>
    <w:rsid w:val="008141BF"/>
    <w:rsid w:val="00814C93"/>
    <w:rsid w:val="00814D1E"/>
    <w:rsid w:val="008202C7"/>
    <w:rsid w:val="00820A61"/>
    <w:rsid w:val="00821B16"/>
    <w:rsid w:val="00822CA6"/>
    <w:rsid w:val="008246BC"/>
    <w:rsid w:val="00826103"/>
    <w:rsid w:val="0082655B"/>
    <w:rsid w:val="00826650"/>
    <w:rsid w:val="008300DC"/>
    <w:rsid w:val="00831A72"/>
    <w:rsid w:val="00831FD4"/>
    <w:rsid w:val="00832FA8"/>
    <w:rsid w:val="00833DB9"/>
    <w:rsid w:val="008349E9"/>
    <w:rsid w:val="00834C73"/>
    <w:rsid w:val="00835236"/>
    <w:rsid w:val="00835CFE"/>
    <w:rsid w:val="00835E59"/>
    <w:rsid w:val="00836ABC"/>
    <w:rsid w:val="0083731C"/>
    <w:rsid w:val="00837952"/>
    <w:rsid w:val="008412F6"/>
    <w:rsid w:val="008418C2"/>
    <w:rsid w:val="008432F2"/>
    <w:rsid w:val="00844424"/>
    <w:rsid w:val="00844636"/>
    <w:rsid w:val="00845C93"/>
    <w:rsid w:val="00845D7D"/>
    <w:rsid w:val="00845E2D"/>
    <w:rsid w:val="00845ECF"/>
    <w:rsid w:val="00846409"/>
    <w:rsid w:val="00846724"/>
    <w:rsid w:val="00847A77"/>
    <w:rsid w:val="00851007"/>
    <w:rsid w:val="00852427"/>
    <w:rsid w:val="00852F3C"/>
    <w:rsid w:val="00854700"/>
    <w:rsid w:val="0085488A"/>
    <w:rsid w:val="00855F3D"/>
    <w:rsid w:val="008563F8"/>
    <w:rsid w:val="00856D8C"/>
    <w:rsid w:val="008578F5"/>
    <w:rsid w:val="00860AE6"/>
    <w:rsid w:val="00861ABE"/>
    <w:rsid w:val="00861B45"/>
    <w:rsid w:val="00861F96"/>
    <w:rsid w:val="00862989"/>
    <w:rsid w:val="0086353C"/>
    <w:rsid w:val="008642CA"/>
    <w:rsid w:val="00864BD1"/>
    <w:rsid w:val="00864F6F"/>
    <w:rsid w:val="008657C4"/>
    <w:rsid w:val="00865910"/>
    <w:rsid w:val="008665E9"/>
    <w:rsid w:val="00866EE6"/>
    <w:rsid w:val="00867456"/>
    <w:rsid w:val="0087048E"/>
    <w:rsid w:val="008708ED"/>
    <w:rsid w:val="00872C1A"/>
    <w:rsid w:val="0087608D"/>
    <w:rsid w:val="00876FF4"/>
    <w:rsid w:val="00880969"/>
    <w:rsid w:val="00881305"/>
    <w:rsid w:val="00882581"/>
    <w:rsid w:val="00882DAD"/>
    <w:rsid w:val="0088488A"/>
    <w:rsid w:val="00884DD5"/>
    <w:rsid w:val="0088514F"/>
    <w:rsid w:val="008865AF"/>
    <w:rsid w:val="00886C69"/>
    <w:rsid w:val="00887247"/>
    <w:rsid w:val="00887D80"/>
    <w:rsid w:val="0089024E"/>
    <w:rsid w:val="00890938"/>
    <w:rsid w:val="00892E53"/>
    <w:rsid w:val="0089477F"/>
    <w:rsid w:val="00894786"/>
    <w:rsid w:val="00896970"/>
    <w:rsid w:val="00896D39"/>
    <w:rsid w:val="00896D4A"/>
    <w:rsid w:val="008977A5"/>
    <w:rsid w:val="008A081B"/>
    <w:rsid w:val="008A1220"/>
    <w:rsid w:val="008A1744"/>
    <w:rsid w:val="008A38DC"/>
    <w:rsid w:val="008A5D20"/>
    <w:rsid w:val="008A674A"/>
    <w:rsid w:val="008A7CC8"/>
    <w:rsid w:val="008B1238"/>
    <w:rsid w:val="008B1B62"/>
    <w:rsid w:val="008B330D"/>
    <w:rsid w:val="008B3460"/>
    <w:rsid w:val="008B6150"/>
    <w:rsid w:val="008B6514"/>
    <w:rsid w:val="008B6A1E"/>
    <w:rsid w:val="008C090C"/>
    <w:rsid w:val="008C0942"/>
    <w:rsid w:val="008C12B7"/>
    <w:rsid w:val="008C1D98"/>
    <w:rsid w:val="008C4DEC"/>
    <w:rsid w:val="008C4F4C"/>
    <w:rsid w:val="008C5A68"/>
    <w:rsid w:val="008C797A"/>
    <w:rsid w:val="008D0D0D"/>
    <w:rsid w:val="008D196B"/>
    <w:rsid w:val="008D1B68"/>
    <w:rsid w:val="008D2238"/>
    <w:rsid w:val="008D25DE"/>
    <w:rsid w:val="008D2931"/>
    <w:rsid w:val="008D2B09"/>
    <w:rsid w:val="008D3758"/>
    <w:rsid w:val="008D539B"/>
    <w:rsid w:val="008D6193"/>
    <w:rsid w:val="008D63DC"/>
    <w:rsid w:val="008D7E39"/>
    <w:rsid w:val="008E0979"/>
    <w:rsid w:val="008E3B45"/>
    <w:rsid w:val="008E42E0"/>
    <w:rsid w:val="008E4AB0"/>
    <w:rsid w:val="008E4AC8"/>
    <w:rsid w:val="008E5608"/>
    <w:rsid w:val="008E6154"/>
    <w:rsid w:val="008E6601"/>
    <w:rsid w:val="008E66B9"/>
    <w:rsid w:val="008E67ED"/>
    <w:rsid w:val="008E71A3"/>
    <w:rsid w:val="008E7F43"/>
    <w:rsid w:val="008F18AE"/>
    <w:rsid w:val="008F2F6E"/>
    <w:rsid w:val="008F30EB"/>
    <w:rsid w:val="008F34F4"/>
    <w:rsid w:val="008F3E32"/>
    <w:rsid w:val="008F401A"/>
    <w:rsid w:val="008F4BE2"/>
    <w:rsid w:val="008F4F64"/>
    <w:rsid w:val="008F5B13"/>
    <w:rsid w:val="008F632E"/>
    <w:rsid w:val="008F72D0"/>
    <w:rsid w:val="008F7513"/>
    <w:rsid w:val="00900995"/>
    <w:rsid w:val="009022DB"/>
    <w:rsid w:val="009023DB"/>
    <w:rsid w:val="00903231"/>
    <w:rsid w:val="0090441A"/>
    <w:rsid w:val="00904CB1"/>
    <w:rsid w:val="009072EF"/>
    <w:rsid w:val="00907332"/>
    <w:rsid w:val="00907543"/>
    <w:rsid w:val="00910AA5"/>
    <w:rsid w:val="00911653"/>
    <w:rsid w:val="00912A07"/>
    <w:rsid w:val="00912BA7"/>
    <w:rsid w:val="00914249"/>
    <w:rsid w:val="00914F2C"/>
    <w:rsid w:val="00915321"/>
    <w:rsid w:val="00916225"/>
    <w:rsid w:val="00916490"/>
    <w:rsid w:val="00917002"/>
    <w:rsid w:val="00917ED6"/>
    <w:rsid w:val="00920D31"/>
    <w:rsid w:val="00921334"/>
    <w:rsid w:val="00921428"/>
    <w:rsid w:val="00921C77"/>
    <w:rsid w:val="00922058"/>
    <w:rsid w:val="00922643"/>
    <w:rsid w:val="00923B8C"/>
    <w:rsid w:val="00924A82"/>
    <w:rsid w:val="00925813"/>
    <w:rsid w:val="00926137"/>
    <w:rsid w:val="00926A57"/>
    <w:rsid w:val="00927B9A"/>
    <w:rsid w:val="00932343"/>
    <w:rsid w:val="009323D8"/>
    <w:rsid w:val="0093247C"/>
    <w:rsid w:val="00933588"/>
    <w:rsid w:val="00934679"/>
    <w:rsid w:val="00936399"/>
    <w:rsid w:val="00937CB8"/>
    <w:rsid w:val="009404FE"/>
    <w:rsid w:val="00940D5D"/>
    <w:rsid w:val="00941962"/>
    <w:rsid w:val="009441D9"/>
    <w:rsid w:val="00945467"/>
    <w:rsid w:val="00946BAB"/>
    <w:rsid w:val="009501B5"/>
    <w:rsid w:val="00951650"/>
    <w:rsid w:val="009528EC"/>
    <w:rsid w:val="00953E74"/>
    <w:rsid w:val="009554D9"/>
    <w:rsid w:val="00955736"/>
    <w:rsid w:val="00956E29"/>
    <w:rsid w:val="00957406"/>
    <w:rsid w:val="009601D2"/>
    <w:rsid w:val="00961760"/>
    <w:rsid w:val="00962026"/>
    <w:rsid w:val="00962B09"/>
    <w:rsid w:val="00962DC7"/>
    <w:rsid w:val="00963637"/>
    <w:rsid w:val="009637EF"/>
    <w:rsid w:val="00963D80"/>
    <w:rsid w:val="00964DDB"/>
    <w:rsid w:val="009659EB"/>
    <w:rsid w:val="009667B0"/>
    <w:rsid w:val="00966BB9"/>
    <w:rsid w:val="009677D1"/>
    <w:rsid w:val="0096786A"/>
    <w:rsid w:val="0097083A"/>
    <w:rsid w:val="0097247B"/>
    <w:rsid w:val="0097299B"/>
    <w:rsid w:val="00975838"/>
    <w:rsid w:val="00975A70"/>
    <w:rsid w:val="00975E5A"/>
    <w:rsid w:val="00976180"/>
    <w:rsid w:val="00976D7A"/>
    <w:rsid w:val="0097758F"/>
    <w:rsid w:val="009776D3"/>
    <w:rsid w:val="00980751"/>
    <w:rsid w:val="00980EE5"/>
    <w:rsid w:val="00982E96"/>
    <w:rsid w:val="009830E7"/>
    <w:rsid w:val="00983339"/>
    <w:rsid w:val="00983409"/>
    <w:rsid w:val="009835F1"/>
    <w:rsid w:val="009848B1"/>
    <w:rsid w:val="00984A0B"/>
    <w:rsid w:val="00984D23"/>
    <w:rsid w:val="00986119"/>
    <w:rsid w:val="009872BC"/>
    <w:rsid w:val="009875F5"/>
    <w:rsid w:val="00990B6E"/>
    <w:rsid w:val="0099112B"/>
    <w:rsid w:val="00991DB2"/>
    <w:rsid w:val="00992DC5"/>
    <w:rsid w:val="00992EEF"/>
    <w:rsid w:val="00994FEC"/>
    <w:rsid w:val="00995578"/>
    <w:rsid w:val="0099590E"/>
    <w:rsid w:val="009960F8"/>
    <w:rsid w:val="009973AB"/>
    <w:rsid w:val="009A0A5C"/>
    <w:rsid w:val="009A4A9B"/>
    <w:rsid w:val="009A4F3B"/>
    <w:rsid w:val="009A58B1"/>
    <w:rsid w:val="009A5D74"/>
    <w:rsid w:val="009A6890"/>
    <w:rsid w:val="009A7262"/>
    <w:rsid w:val="009A7BB4"/>
    <w:rsid w:val="009A7BD2"/>
    <w:rsid w:val="009B02BD"/>
    <w:rsid w:val="009B111F"/>
    <w:rsid w:val="009B2F28"/>
    <w:rsid w:val="009B5F8C"/>
    <w:rsid w:val="009B6809"/>
    <w:rsid w:val="009B68AE"/>
    <w:rsid w:val="009C13D1"/>
    <w:rsid w:val="009C1A25"/>
    <w:rsid w:val="009C1F67"/>
    <w:rsid w:val="009C22DE"/>
    <w:rsid w:val="009C3823"/>
    <w:rsid w:val="009C3F03"/>
    <w:rsid w:val="009C4501"/>
    <w:rsid w:val="009C4720"/>
    <w:rsid w:val="009C4FC8"/>
    <w:rsid w:val="009C60EC"/>
    <w:rsid w:val="009C681D"/>
    <w:rsid w:val="009D120B"/>
    <w:rsid w:val="009D20DC"/>
    <w:rsid w:val="009D2232"/>
    <w:rsid w:val="009D3136"/>
    <w:rsid w:val="009D33EB"/>
    <w:rsid w:val="009D3939"/>
    <w:rsid w:val="009D595E"/>
    <w:rsid w:val="009E005F"/>
    <w:rsid w:val="009E12AF"/>
    <w:rsid w:val="009E1F7D"/>
    <w:rsid w:val="009E346E"/>
    <w:rsid w:val="009E35B0"/>
    <w:rsid w:val="009E4327"/>
    <w:rsid w:val="009E4D6D"/>
    <w:rsid w:val="009E5373"/>
    <w:rsid w:val="009E5D38"/>
    <w:rsid w:val="009E6101"/>
    <w:rsid w:val="009E6A4B"/>
    <w:rsid w:val="009E7834"/>
    <w:rsid w:val="009E7AF9"/>
    <w:rsid w:val="009F03E0"/>
    <w:rsid w:val="009F0754"/>
    <w:rsid w:val="009F0AE3"/>
    <w:rsid w:val="009F1680"/>
    <w:rsid w:val="009F213C"/>
    <w:rsid w:val="009F2919"/>
    <w:rsid w:val="009F4003"/>
    <w:rsid w:val="009F4D2A"/>
    <w:rsid w:val="009F5273"/>
    <w:rsid w:val="009F589E"/>
    <w:rsid w:val="009F5EE5"/>
    <w:rsid w:val="009F7732"/>
    <w:rsid w:val="00A00C39"/>
    <w:rsid w:val="00A01850"/>
    <w:rsid w:val="00A01B77"/>
    <w:rsid w:val="00A01FD6"/>
    <w:rsid w:val="00A03556"/>
    <w:rsid w:val="00A046D4"/>
    <w:rsid w:val="00A049C3"/>
    <w:rsid w:val="00A056E9"/>
    <w:rsid w:val="00A062C7"/>
    <w:rsid w:val="00A07ED5"/>
    <w:rsid w:val="00A10300"/>
    <w:rsid w:val="00A12DC1"/>
    <w:rsid w:val="00A14F8D"/>
    <w:rsid w:val="00A177E8"/>
    <w:rsid w:val="00A17BAC"/>
    <w:rsid w:val="00A22931"/>
    <w:rsid w:val="00A238BD"/>
    <w:rsid w:val="00A23A84"/>
    <w:rsid w:val="00A23EAD"/>
    <w:rsid w:val="00A243AA"/>
    <w:rsid w:val="00A248BE"/>
    <w:rsid w:val="00A25177"/>
    <w:rsid w:val="00A30919"/>
    <w:rsid w:val="00A30BE3"/>
    <w:rsid w:val="00A32D37"/>
    <w:rsid w:val="00A3457F"/>
    <w:rsid w:val="00A36D33"/>
    <w:rsid w:val="00A36EB3"/>
    <w:rsid w:val="00A413AE"/>
    <w:rsid w:val="00A42725"/>
    <w:rsid w:val="00A42728"/>
    <w:rsid w:val="00A42B7C"/>
    <w:rsid w:val="00A4347D"/>
    <w:rsid w:val="00A44642"/>
    <w:rsid w:val="00A44674"/>
    <w:rsid w:val="00A47D52"/>
    <w:rsid w:val="00A5021C"/>
    <w:rsid w:val="00A50F79"/>
    <w:rsid w:val="00A5158C"/>
    <w:rsid w:val="00A52925"/>
    <w:rsid w:val="00A54C12"/>
    <w:rsid w:val="00A54C6B"/>
    <w:rsid w:val="00A551F5"/>
    <w:rsid w:val="00A570E7"/>
    <w:rsid w:val="00A574B3"/>
    <w:rsid w:val="00A577AA"/>
    <w:rsid w:val="00A609DD"/>
    <w:rsid w:val="00A61264"/>
    <w:rsid w:val="00A62BC0"/>
    <w:rsid w:val="00A6302D"/>
    <w:rsid w:val="00A64D0A"/>
    <w:rsid w:val="00A65D3F"/>
    <w:rsid w:val="00A65FF3"/>
    <w:rsid w:val="00A66030"/>
    <w:rsid w:val="00A66049"/>
    <w:rsid w:val="00A661C6"/>
    <w:rsid w:val="00A67254"/>
    <w:rsid w:val="00A678BF"/>
    <w:rsid w:val="00A70F1E"/>
    <w:rsid w:val="00A72A7E"/>
    <w:rsid w:val="00A72ABA"/>
    <w:rsid w:val="00A73A35"/>
    <w:rsid w:val="00A73A55"/>
    <w:rsid w:val="00A74BFB"/>
    <w:rsid w:val="00A76502"/>
    <w:rsid w:val="00A76C52"/>
    <w:rsid w:val="00A76E2A"/>
    <w:rsid w:val="00A82CF0"/>
    <w:rsid w:val="00A83837"/>
    <w:rsid w:val="00A83A30"/>
    <w:rsid w:val="00A83DDA"/>
    <w:rsid w:val="00A84F33"/>
    <w:rsid w:val="00A86C12"/>
    <w:rsid w:val="00A87141"/>
    <w:rsid w:val="00A87C4D"/>
    <w:rsid w:val="00A87CE3"/>
    <w:rsid w:val="00A90394"/>
    <w:rsid w:val="00A905B8"/>
    <w:rsid w:val="00A91142"/>
    <w:rsid w:val="00A91FF2"/>
    <w:rsid w:val="00A92828"/>
    <w:rsid w:val="00A92A2A"/>
    <w:rsid w:val="00A9303E"/>
    <w:rsid w:val="00A94AB9"/>
    <w:rsid w:val="00A94DCF"/>
    <w:rsid w:val="00A94FCC"/>
    <w:rsid w:val="00A9573F"/>
    <w:rsid w:val="00A96155"/>
    <w:rsid w:val="00A9624A"/>
    <w:rsid w:val="00A96B84"/>
    <w:rsid w:val="00AA0C63"/>
    <w:rsid w:val="00AA0E06"/>
    <w:rsid w:val="00AA0ED2"/>
    <w:rsid w:val="00AA16C4"/>
    <w:rsid w:val="00AA1978"/>
    <w:rsid w:val="00AA2A72"/>
    <w:rsid w:val="00AA2BCF"/>
    <w:rsid w:val="00AA2C27"/>
    <w:rsid w:val="00AA2D24"/>
    <w:rsid w:val="00AA44CB"/>
    <w:rsid w:val="00AA5545"/>
    <w:rsid w:val="00AA58FA"/>
    <w:rsid w:val="00AA60D7"/>
    <w:rsid w:val="00AA6F42"/>
    <w:rsid w:val="00AB0063"/>
    <w:rsid w:val="00AB0109"/>
    <w:rsid w:val="00AB1B21"/>
    <w:rsid w:val="00AB2161"/>
    <w:rsid w:val="00AB2B8B"/>
    <w:rsid w:val="00AB3DBD"/>
    <w:rsid w:val="00AB60AF"/>
    <w:rsid w:val="00AB61CA"/>
    <w:rsid w:val="00AC190D"/>
    <w:rsid w:val="00AC2E2C"/>
    <w:rsid w:val="00AC3585"/>
    <w:rsid w:val="00AC401E"/>
    <w:rsid w:val="00AC4D17"/>
    <w:rsid w:val="00AC522C"/>
    <w:rsid w:val="00AC5C5A"/>
    <w:rsid w:val="00AC6E83"/>
    <w:rsid w:val="00AD00B7"/>
    <w:rsid w:val="00AD03E6"/>
    <w:rsid w:val="00AD262B"/>
    <w:rsid w:val="00AD37A2"/>
    <w:rsid w:val="00AD4316"/>
    <w:rsid w:val="00AD5A04"/>
    <w:rsid w:val="00AD6433"/>
    <w:rsid w:val="00AD6E43"/>
    <w:rsid w:val="00AD7BC4"/>
    <w:rsid w:val="00AE063D"/>
    <w:rsid w:val="00AE192D"/>
    <w:rsid w:val="00AE386F"/>
    <w:rsid w:val="00AE394B"/>
    <w:rsid w:val="00AE3CBC"/>
    <w:rsid w:val="00AE455E"/>
    <w:rsid w:val="00AE4B8D"/>
    <w:rsid w:val="00AE5591"/>
    <w:rsid w:val="00AF1B7E"/>
    <w:rsid w:val="00AF2298"/>
    <w:rsid w:val="00AF43C0"/>
    <w:rsid w:val="00AF4734"/>
    <w:rsid w:val="00AF51BA"/>
    <w:rsid w:val="00AF5409"/>
    <w:rsid w:val="00AF76C4"/>
    <w:rsid w:val="00B00384"/>
    <w:rsid w:val="00B00745"/>
    <w:rsid w:val="00B0089F"/>
    <w:rsid w:val="00B01A2D"/>
    <w:rsid w:val="00B02B76"/>
    <w:rsid w:val="00B03731"/>
    <w:rsid w:val="00B03DF8"/>
    <w:rsid w:val="00B045CB"/>
    <w:rsid w:val="00B04ABF"/>
    <w:rsid w:val="00B060E9"/>
    <w:rsid w:val="00B07037"/>
    <w:rsid w:val="00B10B5C"/>
    <w:rsid w:val="00B12E9D"/>
    <w:rsid w:val="00B142E1"/>
    <w:rsid w:val="00B16489"/>
    <w:rsid w:val="00B16F07"/>
    <w:rsid w:val="00B20549"/>
    <w:rsid w:val="00B20C5B"/>
    <w:rsid w:val="00B215D8"/>
    <w:rsid w:val="00B2184D"/>
    <w:rsid w:val="00B21964"/>
    <w:rsid w:val="00B21D4E"/>
    <w:rsid w:val="00B22ED8"/>
    <w:rsid w:val="00B2362E"/>
    <w:rsid w:val="00B236A7"/>
    <w:rsid w:val="00B23F83"/>
    <w:rsid w:val="00B24561"/>
    <w:rsid w:val="00B24C13"/>
    <w:rsid w:val="00B25665"/>
    <w:rsid w:val="00B26C6F"/>
    <w:rsid w:val="00B26FF4"/>
    <w:rsid w:val="00B278D8"/>
    <w:rsid w:val="00B303AF"/>
    <w:rsid w:val="00B308EF"/>
    <w:rsid w:val="00B31090"/>
    <w:rsid w:val="00B33E5F"/>
    <w:rsid w:val="00B343E5"/>
    <w:rsid w:val="00B363E5"/>
    <w:rsid w:val="00B36DF9"/>
    <w:rsid w:val="00B37192"/>
    <w:rsid w:val="00B3743E"/>
    <w:rsid w:val="00B42294"/>
    <w:rsid w:val="00B44167"/>
    <w:rsid w:val="00B44549"/>
    <w:rsid w:val="00B44BBE"/>
    <w:rsid w:val="00B450D9"/>
    <w:rsid w:val="00B456FB"/>
    <w:rsid w:val="00B47753"/>
    <w:rsid w:val="00B47B21"/>
    <w:rsid w:val="00B5007B"/>
    <w:rsid w:val="00B50246"/>
    <w:rsid w:val="00B52D6F"/>
    <w:rsid w:val="00B5323E"/>
    <w:rsid w:val="00B57454"/>
    <w:rsid w:val="00B57597"/>
    <w:rsid w:val="00B57822"/>
    <w:rsid w:val="00B61757"/>
    <w:rsid w:val="00B61817"/>
    <w:rsid w:val="00B61AE6"/>
    <w:rsid w:val="00B625F9"/>
    <w:rsid w:val="00B643FF"/>
    <w:rsid w:val="00B652DF"/>
    <w:rsid w:val="00B65537"/>
    <w:rsid w:val="00B67A7F"/>
    <w:rsid w:val="00B70CBF"/>
    <w:rsid w:val="00B7103B"/>
    <w:rsid w:val="00B71C64"/>
    <w:rsid w:val="00B72C5C"/>
    <w:rsid w:val="00B72E33"/>
    <w:rsid w:val="00B7318E"/>
    <w:rsid w:val="00B7346D"/>
    <w:rsid w:val="00B739F3"/>
    <w:rsid w:val="00B747A0"/>
    <w:rsid w:val="00B754DB"/>
    <w:rsid w:val="00B76096"/>
    <w:rsid w:val="00B77C94"/>
    <w:rsid w:val="00B80C08"/>
    <w:rsid w:val="00B81FAD"/>
    <w:rsid w:val="00B82480"/>
    <w:rsid w:val="00B825D3"/>
    <w:rsid w:val="00B83160"/>
    <w:rsid w:val="00B831A3"/>
    <w:rsid w:val="00B84B98"/>
    <w:rsid w:val="00B87702"/>
    <w:rsid w:val="00B87C49"/>
    <w:rsid w:val="00B87FDC"/>
    <w:rsid w:val="00B91AA0"/>
    <w:rsid w:val="00B91E71"/>
    <w:rsid w:val="00B95CBD"/>
    <w:rsid w:val="00B95CE2"/>
    <w:rsid w:val="00B96498"/>
    <w:rsid w:val="00B9756D"/>
    <w:rsid w:val="00BA017C"/>
    <w:rsid w:val="00BA0A99"/>
    <w:rsid w:val="00BA0B03"/>
    <w:rsid w:val="00BA0E04"/>
    <w:rsid w:val="00BA1220"/>
    <w:rsid w:val="00BA1684"/>
    <w:rsid w:val="00BA1F4F"/>
    <w:rsid w:val="00BA21B8"/>
    <w:rsid w:val="00BA29AF"/>
    <w:rsid w:val="00BA3E59"/>
    <w:rsid w:val="00BA4666"/>
    <w:rsid w:val="00BA4ED9"/>
    <w:rsid w:val="00BA5C0F"/>
    <w:rsid w:val="00BA5EAF"/>
    <w:rsid w:val="00BA7FF5"/>
    <w:rsid w:val="00BB01C2"/>
    <w:rsid w:val="00BB1A1C"/>
    <w:rsid w:val="00BB1EF9"/>
    <w:rsid w:val="00BB34D6"/>
    <w:rsid w:val="00BB392F"/>
    <w:rsid w:val="00BB5C8A"/>
    <w:rsid w:val="00BB6288"/>
    <w:rsid w:val="00BB6982"/>
    <w:rsid w:val="00BB6BAA"/>
    <w:rsid w:val="00BB6C1D"/>
    <w:rsid w:val="00BB6F73"/>
    <w:rsid w:val="00BB7388"/>
    <w:rsid w:val="00BC09D8"/>
    <w:rsid w:val="00BC1369"/>
    <w:rsid w:val="00BC244F"/>
    <w:rsid w:val="00BC3FA2"/>
    <w:rsid w:val="00BC4282"/>
    <w:rsid w:val="00BC496A"/>
    <w:rsid w:val="00BC5793"/>
    <w:rsid w:val="00BC5C5B"/>
    <w:rsid w:val="00BC6477"/>
    <w:rsid w:val="00BC780A"/>
    <w:rsid w:val="00BD1374"/>
    <w:rsid w:val="00BD2476"/>
    <w:rsid w:val="00BD3B1F"/>
    <w:rsid w:val="00BD4FA3"/>
    <w:rsid w:val="00BD4FEC"/>
    <w:rsid w:val="00BD69E1"/>
    <w:rsid w:val="00BD7940"/>
    <w:rsid w:val="00BE19B9"/>
    <w:rsid w:val="00BE333B"/>
    <w:rsid w:val="00BE5CE1"/>
    <w:rsid w:val="00BE5F46"/>
    <w:rsid w:val="00BF0AD4"/>
    <w:rsid w:val="00BF160A"/>
    <w:rsid w:val="00BF258D"/>
    <w:rsid w:val="00BF280F"/>
    <w:rsid w:val="00BF3F3D"/>
    <w:rsid w:val="00BF497B"/>
    <w:rsid w:val="00BF4FC2"/>
    <w:rsid w:val="00BF52B3"/>
    <w:rsid w:val="00BF635A"/>
    <w:rsid w:val="00BF68B5"/>
    <w:rsid w:val="00BF6AF3"/>
    <w:rsid w:val="00BF718F"/>
    <w:rsid w:val="00C010ED"/>
    <w:rsid w:val="00C024B1"/>
    <w:rsid w:val="00C024F5"/>
    <w:rsid w:val="00C02D5E"/>
    <w:rsid w:val="00C03D8A"/>
    <w:rsid w:val="00C044CA"/>
    <w:rsid w:val="00C04819"/>
    <w:rsid w:val="00C05492"/>
    <w:rsid w:val="00C05878"/>
    <w:rsid w:val="00C05D79"/>
    <w:rsid w:val="00C05F78"/>
    <w:rsid w:val="00C06798"/>
    <w:rsid w:val="00C06D3D"/>
    <w:rsid w:val="00C074DE"/>
    <w:rsid w:val="00C100C6"/>
    <w:rsid w:val="00C10F1C"/>
    <w:rsid w:val="00C11638"/>
    <w:rsid w:val="00C11B60"/>
    <w:rsid w:val="00C12B68"/>
    <w:rsid w:val="00C13D13"/>
    <w:rsid w:val="00C15718"/>
    <w:rsid w:val="00C168BF"/>
    <w:rsid w:val="00C17304"/>
    <w:rsid w:val="00C177B2"/>
    <w:rsid w:val="00C20D66"/>
    <w:rsid w:val="00C2140F"/>
    <w:rsid w:val="00C218E7"/>
    <w:rsid w:val="00C22BB3"/>
    <w:rsid w:val="00C2366F"/>
    <w:rsid w:val="00C24002"/>
    <w:rsid w:val="00C2497B"/>
    <w:rsid w:val="00C24AD7"/>
    <w:rsid w:val="00C256D4"/>
    <w:rsid w:val="00C257CA"/>
    <w:rsid w:val="00C258FD"/>
    <w:rsid w:val="00C259EF"/>
    <w:rsid w:val="00C2617A"/>
    <w:rsid w:val="00C262F8"/>
    <w:rsid w:val="00C26BD6"/>
    <w:rsid w:val="00C27895"/>
    <w:rsid w:val="00C30F99"/>
    <w:rsid w:val="00C30FAC"/>
    <w:rsid w:val="00C310F7"/>
    <w:rsid w:val="00C3124E"/>
    <w:rsid w:val="00C32723"/>
    <w:rsid w:val="00C32F6E"/>
    <w:rsid w:val="00C33161"/>
    <w:rsid w:val="00C3363D"/>
    <w:rsid w:val="00C3547B"/>
    <w:rsid w:val="00C3562A"/>
    <w:rsid w:val="00C37645"/>
    <w:rsid w:val="00C37974"/>
    <w:rsid w:val="00C400EF"/>
    <w:rsid w:val="00C403C0"/>
    <w:rsid w:val="00C40876"/>
    <w:rsid w:val="00C419D1"/>
    <w:rsid w:val="00C42484"/>
    <w:rsid w:val="00C428FE"/>
    <w:rsid w:val="00C42ABD"/>
    <w:rsid w:val="00C43314"/>
    <w:rsid w:val="00C446C7"/>
    <w:rsid w:val="00C4492F"/>
    <w:rsid w:val="00C45DCA"/>
    <w:rsid w:val="00C46BF9"/>
    <w:rsid w:val="00C47380"/>
    <w:rsid w:val="00C47E30"/>
    <w:rsid w:val="00C505DB"/>
    <w:rsid w:val="00C50BDA"/>
    <w:rsid w:val="00C52B4E"/>
    <w:rsid w:val="00C52B59"/>
    <w:rsid w:val="00C53762"/>
    <w:rsid w:val="00C537DD"/>
    <w:rsid w:val="00C53A8F"/>
    <w:rsid w:val="00C557E0"/>
    <w:rsid w:val="00C56863"/>
    <w:rsid w:val="00C568A5"/>
    <w:rsid w:val="00C56E2E"/>
    <w:rsid w:val="00C57047"/>
    <w:rsid w:val="00C576AF"/>
    <w:rsid w:val="00C57C77"/>
    <w:rsid w:val="00C6352A"/>
    <w:rsid w:val="00C636E3"/>
    <w:rsid w:val="00C65831"/>
    <w:rsid w:val="00C709E3"/>
    <w:rsid w:val="00C71392"/>
    <w:rsid w:val="00C72AF5"/>
    <w:rsid w:val="00C72B78"/>
    <w:rsid w:val="00C731D5"/>
    <w:rsid w:val="00C7401F"/>
    <w:rsid w:val="00C747C1"/>
    <w:rsid w:val="00C74D57"/>
    <w:rsid w:val="00C74F9F"/>
    <w:rsid w:val="00C76154"/>
    <w:rsid w:val="00C7724D"/>
    <w:rsid w:val="00C776AA"/>
    <w:rsid w:val="00C80B41"/>
    <w:rsid w:val="00C81B4E"/>
    <w:rsid w:val="00C81C77"/>
    <w:rsid w:val="00C82506"/>
    <w:rsid w:val="00C8575B"/>
    <w:rsid w:val="00C873E6"/>
    <w:rsid w:val="00C90D20"/>
    <w:rsid w:val="00C912CB"/>
    <w:rsid w:val="00C93D9C"/>
    <w:rsid w:val="00C94301"/>
    <w:rsid w:val="00C94850"/>
    <w:rsid w:val="00C96A7F"/>
    <w:rsid w:val="00C97517"/>
    <w:rsid w:val="00CA18E9"/>
    <w:rsid w:val="00CA2243"/>
    <w:rsid w:val="00CA386B"/>
    <w:rsid w:val="00CA3A17"/>
    <w:rsid w:val="00CA41E2"/>
    <w:rsid w:val="00CA4E47"/>
    <w:rsid w:val="00CA4EEC"/>
    <w:rsid w:val="00CA532B"/>
    <w:rsid w:val="00CA67F5"/>
    <w:rsid w:val="00CA7111"/>
    <w:rsid w:val="00CA75CD"/>
    <w:rsid w:val="00CB17CD"/>
    <w:rsid w:val="00CB1FFF"/>
    <w:rsid w:val="00CB3E7A"/>
    <w:rsid w:val="00CB59B3"/>
    <w:rsid w:val="00CB5C37"/>
    <w:rsid w:val="00CB677F"/>
    <w:rsid w:val="00CB7439"/>
    <w:rsid w:val="00CC0C04"/>
    <w:rsid w:val="00CC1D1D"/>
    <w:rsid w:val="00CC2307"/>
    <w:rsid w:val="00CC25DC"/>
    <w:rsid w:val="00CC2AED"/>
    <w:rsid w:val="00CC503D"/>
    <w:rsid w:val="00CC6509"/>
    <w:rsid w:val="00CD202D"/>
    <w:rsid w:val="00CD25B5"/>
    <w:rsid w:val="00CD2BBC"/>
    <w:rsid w:val="00CD3701"/>
    <w:rsid w:val="00CD444C"/>
    <w:rsid w:val="00CD48DB"/>
    <w:rsid w:val="00CD5898"/>
    <w:rsid w:val="00CD5C7A"/>
    <w:rsid w:val="00CD636F"/>
    <w:rsid w:val="00CD674B"/>
    <w:rsid w:val="00CD6FD6"/>
    <w:rsid w:val="00CD7202"/>
    <w:rsid w:val="00CE1132"/>
    <w:rsid w:val="00CE36E5"/>
    <w:rsid w:val="00CE38E8"/>
    <w:rsid w:val="00CE4685"/>
    <w:rsid w:val="00CE6393"/>
    <w:rsid w:val="00CE731F"/>
    <w:rsid w:val="00CE789D"/>
    <w:rsid w:val="00CE7F6A"/>
    <w:rsid w:val="00CF0915"/>
    <w:rsid w:val="00CF0ADF"/>
    <w:rsid w:val="00CF0F93"/>
    <w:rsid w:val="00CF16C5"/>
    <w:rsid w:val="00CF1937"/>
    <w:rsid w:val="00CF1965"/>
    <w:rsid w:val="00CF4280"/>
    <w:rsid w:val="00CF434E"/>
    <w:rsid w:val="00CF44D1"/>
    <w:rsid w:val="00CF5321"/>
    <w:rsid w:val="00CF5992"/>
    <w:rsid w:val="00CF787E"/>
    <w:rsid w:val="00CF7A97"/>
    <w:rsid w:val="00CF7C2F"/>
    <w:rsid w:val="00D005D7"/>
    <w:rsid w:val="00D00EE4"/>
    <w:rsid w:val="00D01A2F"/>
    <w:rsid w:val="00D06658"/>
    <w:rsid w:val="00D07047"/>
    <w:rsid w:val="00D0773D"/>
    <w:rsid w:val="00D1263A"/>
    <w:rsid w:val="00D13244"/>
    <w:rsid w:val="00D13370"/>
    <w:rsid w:val="00D1360E"/>
    <w:rsid w:val="00D143D6"/>
    <w:rsid w:val="00D144C6"/>
    <w:rsid w:val="00D14899"/>
    <w:rsid w:val="00D16EED"/>
    <w:rsid w:val="00D174D2"/>
    <w:rsid w:val="00D2112E"/>
    <w:rsid w:val="00D222A2"/>
    <w:rsid w:val="00D2248F"/>
    <w:rsid w:val="00D22D3F"/>
    <w:rsid w:val="00D235D0"/>
    <w:rsid w:val="00D237F0"/>
    <w:rsid w:val="00D23C62"/>
    <w:rsid w:val="00D23EC9"/>
    <w:rsid w:val="00D245C7"/>
    <w:rsid w:val="00D24A9C"/>
    <w:rsid w:val="00D26653"/>
    <w:rsid w:val="00D270D2"/>
    <w:rsid w:val="00D27872"/>
    <w:rsid w:val="00D30B62"/>
    <w:rsid w:val="00D316C1"/>
    <w:rsid w:val="00D31B1A"/>
    <w:rsid w:val="00D31F89"/>
    <w:rsid w:val="00D32CAD"/>
    <w:rsid w:val="00D338FA"/>
    <w:rsid w:val="00D33C6D"/>
    <w:rsid w:val="00D35E3C"/>
    <w:rsid w:val="00D360DC"/>
    <w:rsid w:val="00D3647F"/>
    <w:rsid w:val="00D36DDC"/>
    <w:rsid w:val="00D36E60"/>
    <w:rsid w:val="00D37BF4"/>
    <w:rsid w:val="00D40C11"/>
    <w:rsid w:val="00D41BC7"/>
    <w:rsid w:val="00D41D98"/>
    <w:rsid w:val="00D41F01"/>
    <w:rsid w:val="00D42641"/>
    <w:rsid w:val="00D43729"/>
    <w:rsid w:val="00D450A5"/>
    <w:rsid w:val="00D4519D"/>
    <w:rsid w:val="00D45E25"/>
    <w:rsid w:val="00D46D6A"/>
    <w:rsid w:val="00D47457"/>
    <w:rsid w:val="00D476EE"/>
    <w:rsid w:val="00D5067B"/>
    <w:rsid w:val="00D50F47"/>
    <w:rsid w:val="00D513AB"/>
    <w:rsid w:val="00D5248B"/>
    <w:rsid w:val="00D524DB"/>
    <w:rsid w:val="00D529A0"/>
    <w:rsid w:val="00D52A6C"/>
    <w:rsid w:val="00D532B2"/>
    <w:rsid w:val="00D53589"/>
    <w:rsid w:val="00D53664"/>
    <w:rsid w:val="00D54A66"/>
    <w:rsid w:val="00D55140"/>
    <w:rsid w:val="00D551AC"/>
    <w:rsid w:val="00D5562A"/>
    <w:rsid w:val="00D5642E"/>
    <w:rsid w:val="00D564C7"/>
    <w:rsid w:val="00D566EA"/>
    <w:rsid w:val="00D56C44"/>
    <w:rsid w:val="00D57595"/>
    <w:rsid w:val="00D6004B"/>
    <w:rsid w:val="00D60519"/>
    <w:rsid w:val="00D61F96"/>
    <w:rsid w:val="00D62390"/>
    <w:rsid w:val="00D62476"/>
    <w:rsid w:val="00D62DE3"/>
    <w:rsid w:val="00D62EE9"/>
    <w:rsid w:val="00D64147"/>
    <w:rsid w:val="00D6482E"/>
    <w:rsid w:val="00D65C41"/>
    <w:rsid w:val="00D65EF1"/>
    <w:rsid w:val="00D665AB"/>
    <w:rsid w:val="00D67350"/>
    <w:rsid w:val="00D70566"/>
    <w:rsid w:val="00D70DB3"/>
    <w:rsid w:val="00D727CE"/>
    <w:rsid w:val="00D7326F"/>
    <w:rsid w:val="00D7401C"/>
    <w:rsid w:val="00D7615D"/>
    <w:rsid w:val="00D76B8F"/>
    <w:rsid w:val="00D76FEE"/>
    <w:rsid w:val="00D77D98"/>
    <w:rsid w:val="00D80690"/>
    <w:rsid w:val="00D80AFB"/>
    <w:rsid w:val="00D80F90"/>
    <w:rsid w:val="00D81126"/>
    <w:rsid w:val="00D82E67"/>
    <w:rsid w:val="00D834A7"/>
    <w:rsid w:val="00D83A94"/>
    <w:rsid w:val="00D84952"/>
    <w:rsid w:val="00D84FEA"/>
    <w:rsid w:val="00D864BC"/>
    <w:rsid w:val="00D87111"/>
    <w:rsid w:val="00D876CE"/>
    <w:rsid w:val="00D87E4F"/>
    <w:rsid w:val="00D9276F"/>
    <w:rsid w:val="00D92849"/>
    <w:rsid w:val="00D92F84"/>
    <w:rsid w:val="00D932B4"/>
    <w:rsid w:val="00D94429"/>
    <w:rsid w:val="00D955DE"/>
    <w:rsid w:val="00D96D98"/>
    <w:rsid w:val="00D97442"/>
    <w:rsid w:val="00D976C5"/>
    <w:rsid w:val="00D97B72"/>
    <w:rsid w:val="00DA1820"/>
    <w:rsid w:val="00DA1B85"/>
    <w:rsid w:val="00DA2233"/>
    <w:rsid w:val="00DA2349"/>
    <w:rsid w:val="00DA2999"/>
    <w:rsid w:val="00DA35F0"/>
    <w:rsid w:val="00DA4B6B"/>
    <w:rsid w:val="00DA54B7"/>
    <w:rsid w:val="00DA635C"/>
    <w:rsid w:val="00DA68A2"/>
    <w:rsid w:val="00DA6F11"/>
    <w:rsid w:val="00DA7101"/>
    <w:rsid w:val="00DB0506"/>
    <w:rsid w:val="00DB064F"/>
    <w:rsid w:val="00DB0A18"/>
    <w:rsid w:val="00DB2E5E"/>
    <w:rsid w:val="00DB4DEF"/>
    <w:rsid w:val="00DB4ED8"/>
    <w:rsid w:val="00DB6C66"/>
    <w:rsid w:val="00DC30EE"/>
    <w:rsid w:val="00DC46F0"/>
    <w:rsid w:val="00DC59AB"/>
    <w:rsid w:val="00DC67EB"/>
    <w:rsid w:val="00DC718E"/>
    <w:rsid w:val="00DC77E4"/>
    <w:rsid w:val="00DC789D"/>
    <w:rsid w:val="00DD0E2A"/>
    <w:rsid w:val="00DD1A49"/>
    <w:rsid w:val="00DD2708"/>
    <w:rsid w:val="00DD32D0"/>
    <w:rsid w:val="00DD3DD4"/>
    <w:rsid w:val="00DD3E7D"/>
    <w:rsid w:val="00DD46FC"/>
    <w:rsid w:val="00DD52AA"/>
    <w:rsid w:val="00DD5F83"/>
    <w:rsid w:val="00DD62FF"/>
    <w:rsid w:val="00DD64ED"/>
    <w:rsid w:val="00DD7815"/>
    <w:rsid w:val="00DE10AB"/>
    <w:rsid w:val="00DE120A"/>
    <w:rsid w:val="00DE1617"/>
    <w:rsid w:val="00DE296F"/>
    <w:rsid w:val="00DE2FCF"/>
    <w:rsid w:val="00DE34C9"/>
    <w:rsid w:val="00DE423E"/>
    <w:rsid w:val="00DE4290"/>
    <w:rsid w:val="00DE52DA"/>
    <w:rsid w:val="00DE589F"/>
    <w:rsid w:val="00DE5F1F"/>
    <w:rsid w:val="00DF07FC"/>
    <w:rsid w:val="00DF1025"/>
    <w:rsid w:val="00DF191E"/>
    <w:rsid w:val="00DF26D1"/>
    <w:rsid w:val="00DF301A"/>
    <w:rsid w:val="00DF34C3"/>
    <w:rsid w:val="00DF4B0B"/>
    <w:rsid w:val="00DF5245"/>
    <w:rsid w:val="00DF5F18"/>
    <w:rsid w:val="00DF5FA2"/>
    <w:rsid w:val="00DF6D44"/>
    <w:rsid w:val="00DF6D66"/>
    <w:rsid w:val="00DF6DAD"/>
    <w:rsid w:val="00DF7EDE"/>
    <w:rsid w:val="00E0019B"/>
    <w:rsid w:val="00E0037C"/>
    <w:rsid w:val="00E00AE9"/>
    <w:rsid w:val="00E01116"/>
    <w:rsid w:val="00E011F1"/>
    <w:rsid w:val="00E01C4D"/>
    <w:rsid w:val="00E02380"/>
    <w:rsid w:val="00E0282A"/>
    <w:rsid w:val="00E04B1F"/>
    <w:rsid w:val="00E055FE"/>
    <w:rsid w:val="00E05AF8"/>
    <w:rsid w:val="00E06F39"/>
    <w:rsid w:val="00E104F0"/>
    <w:rsid w:val="00E11B66"/>
    <w:rsid w:val="00E125D8"/>
    <w:rsid w:val="00E130DD"/>
    <w:rsid w:val="00E13BC8"/>
    <w:rsid w:val="00E146CB"/>
    <w:rsid w:val="00E14DFE"/>
    <w:rsid w:val="00E159BC"/>
    <w:rsid w:val="00E16B07"/>
    <w:rsid w:val="00E17ECA"/>
    <w:rsid w:val="00E220A5"/>
    <w:rsid w:val="00E2235D"/>
    <w:rsid w:val="00E230E9"/>
    <w:rsid w:val="00E231E4"/>
    <w:rsid w:val="00E23EAD"/>
    <w:rsid w:val="00E25297"/>
    <w:rsid w:val="00E26DEC"/>
    <w:rsid w:val="00E2762A"/>
    <w:rsid w:val="00E30EF5"/>
    <w:rsid w:val="00E312E4"/>
    <w:rsid w:val="00E319D9"/>
    <w:rsid w:val="00E31A38"/>
    <w:rsid w:val="00E330E3"/>
    <w:rsid w:val="00E344A5"/>
    <w:rsid w:val="00E346EC"/>
    <w:rsid w:val="00E348B6"/>
    <w:rsid w:val="00E355FF"/>
    <w:rsid w:val="00E369A7"/>
    <w:rsid w:val="00E36AF0"/>
    <w:rsid w:val="00E4127C"/>
    <w:rsid w:val="00E41339"/>
    <w:rsid w:val="00E41D62"/>
    <w:rsid w:val="00E42940"/>
    <w:rsid w:val="00E43CD6"/>
    <w:rsid w:val="00E44D9D"/>
    <w:rsid w:val="00E45F91"/>
    <w:rsid w:val="00E46D02"/>
    <w:rsid w:val="00E47D3F"/>
    <w:rsid w:val="00E51BE4"/>
    <w:rsid w:val="00E52485"/>
    <w:rsid w:val="00E52519"/>
    <w:rsid w:val="00E52783"/>
    <w:rsid w:val="00E52FFF"/>
    <w:rsid w:val="00E531C7"/>
    <w:rsid w:val="00E53502"/>
    <w:rsid w:val="00E5368A"/>
    <w:rsid w:val="00E5414C"/>
    <w:rsid w:val="00E54585"/>
    <w:rsid w:val="00E5504E"/>
    <w:rsid w:val="00E55519"/>
    <w:rsid w:val="00E55738"/>
    <w:rsid w:val="00E56DDA"/>
    <w:rsid w:val="00E57745"/>
    <w:rsid w:val="00E57A04"/>
    <w:rsid w:val="00E601CF"/>
    <w:rsid w:val="00E6211D"/>
    <w:rsid w:val="00E63271"/>
    <w:rsid w:val="00E64878"/>
    <w:rsid w:val="00E65F2A"/>
    <w:rsid w:val="00E666C2"/>
    <w:rsid w:val="00E72B5A"/>
    <w:rsid w:val="00E74F27"/>
    <w:rsid w:val="00E76700"/>
    <w:rsid w:val="00E80330"/>
    <w:rsid w:val="00E80DDD"/>
    <w:rsid w:val="00E83152"/>
    <w:rsid w:val="00E846D8"/>
    <w:rsid w:val="00E86508"/>
    <w:rsid w:val="00E86C30"/>
    <w:rsid w:val="00E87384"/>
    <w:rsid w:val="00E87ECE"/>
    <w:rsid w:val="00E930D4"/>
    <w:rsid w:val="00E931B3"/>
    <w:rsid w:val="00E93A8C"/>
    <w:rsid w:val="00E957B8"/>
    <w:rsid w:val="00E97EE7"/>
    <w:rsid w:val="00EA21A5"/>
    <w:rsid w:val="00EA22E4"/>
    <w:rsid w:val="00EA51DE"/>
    <w:rsid w:val="00EA5428"/>
    <w:rsid w:val="00EA5C15"/>
    <w:rsid w:val="00EA702B"/>
    <w:rsid w:val="00EA747B"/>
    <w:rsid w:val="00EA7AF5"/>
    <w:rsid w:val="00EB1BB1"/>
    <w:rsid w:val="00EB3ACB"/>
    <w:rsid w:val="00EC058A"/>
    <w:rsid w:val="00EC07EA"/>
    <w:rsid w:val="00EC0A39"/>
    <w:rsid w:val="00EC0D2B"/>
    <w:rsid w:val="00EC1636"/>
    <w:rsid w:val="00EC2B75"/>
    <w:rsid w:val="00EC2F13"/>
    <w:rsid w:val="00EC34BC"/>
    <w:rsid w:val="00EC3759"/>
    <w:rsid w:val="00EC5711"/>
    <w:rsid w:val="00EC77A6"/>
    <w:rsid w:val="00EC7D07"/>
    <w:rsid w:val="00ED000C"/>
    <w:rsid w:val="00ED0490"/>
    <w:rsid w:val="00ED09F0"/>
    <w:rsid w:val="00ED1242"/>
    <w:rsid w:val="00ED29D0"/>
    <w:rsid w:val="00ED2D38"/>
    <w:rsid w:val="00ED3B4A"/>
    <w:rsid w:val="00ED4687"/>
    <w:rsid w:val="00ED566D"/>
    <w:rsid w:val="00ED58DC"/>
    <w:rsid w:val="00ED5F81"/>
    <w:rsid w:val="00ED6CD7"/>
    <w:rsid w:val="00ED7546"/>
    <w:rsid w:val="00EE00E0"/>
    <w:rsid w:val="00EE0325"/>
    <w:rsid w:val="00EE2E15"/>
    <w:rsid w:val="00EE3832"/>
    <w:rsid w:val="00EE4748"/>
    <w:rsid w:val="00EE4A8C"/>
    <w:rsid w:val="00EE4FD8"/>
    <w:rsid w:val="00EE5616"/>
    <w:rsid w:val="00EE7F58"/>
    <w:rsid w:val="00EF06D5"/>
    <w:rsid w:val="00EF0720"/>
    <w:rsid w:val="00EF0F2A"/>
    <w:rsid w:val="00EF1266"/>
    <w:rsid w:val="00EF14E7"/>
    <w:rsid w:val="00EF1684"/>
    <w:rsid w:val="00EF379A"/>
    <w:rsid w:val="00EF60AB"/>
    <w:rsid w:val="00EF7195"/>
    <w:rsid w:val="00EF7ACE"/>
    <w:rsid w:val="00F006E9"/>
    <w:rsid w:val="00F01BD2"/>
    <w:rsid w:val="00F027BC"/>
    <w:rsid w:val="00F0404B"/>
    <w:rsid w:val="00F040BF"/>
    <w:rsid w:val="00F05123"/>
    <w:rsid w:val="00F052E3"/>
    <w:rsid w:val="00F054F3"/>
    <w:rsid w:val="00F06581"/>
    <w:rsid w:val="00F0697F"/>
    <w:rsid w:val="00F07535"/>
    <w:rsid w:val="00F07FAE"/>
    <w:rsid w:val="00F1046D"/>
    <w:rsid w:val="00F10AB5"/>
    <w:rsid w:val="00F115F2"/>
    <w:rsid w:val="00F11798"/>
    <w:rsid w:val="00F120CA"/>
    <w:rsid w:val="00F12F99"/>
    <w:rsid w:val="00F13202"/>
    <w:rsid w:val="00F1482B"/>
    <w:rsid w:val="00F14C4D"/>
    <w:rsid w:val="00F15A3C"/>
    <w:rsid w:val="00F163E2"/>
    <w:rsid w:val="00F16ABE"/>
    <w:rsid w:val="00F22E66"/>
    <w:rsid w:val="00F23634"/>
    <w:rsid w:val="00F236A1"/>
    <w:rsid w:val="00F26C46"/>
    <w:rsid w:val="00F277EE"/>
    <w:rsid w:val="00F31279"/>
    <w:rsid w:val="00F31EA2"/>
    <w:rsid w:val="00F32A82"/>
    <w:rsid w:val="00F337FD"/>
    <w:rsid w:val="00F339F9"/>
    <w:rsid w:val="00F34C7F"/>
    <w:rsid w:val="00F36E1A"/>
    <w:rsid w:val="00F41A2B"/>
    <w:rsid w:val="00F42E6E"/>
    <w:rsid w:val="00F4344F"/>
    <w:rsid w:val="00F46CEC"/>
    <w:rsid w:val="00F4700C"/>
    <w:rsid w:val="00F472AD"/>
    <w:rsid w:val="00F5034D"/>
    <w:rsid w:val="00F509D2"/>
    <w:rsid w:val="00F50DFF"/>
    <w:rsid w:val="00F518D4"/>
    <w:rsid w:val="00F51D65"/>
    <w:rsid w:val="00F53B4C"/>
    <w:rsid w:val="00F53D83"/>
    <w:rsid w:val="00F541CC"/>
    <w:rsid w:val="00F54A87"/>
    <w:rsid w:val="00F55463"/>
    <w:rsid w:val="00F562BC"/>
    <w:rsid w:val="00F57405"/>
    <w:rsid w:val="00F61F70"/>
    <w:rsid w:val="00F6252E"/>
    <w:rsid w:val="00F6340D"/>
    <w:rsid w:val="00F652A2"/>
    <w:rsid w:val="00F66528"/>
    <w:rsid w:val="00F66807"/>
    <w:rsid w:val="00F66F7A"/>
    <w:rsid w:val="00F67A62"/>
    <w:rsid w:val="00F67D69"/>
    <w:rsid w:val="00F67F88"/>
    <w:rsid w:val="00F70105"/>
    <w:rsid w:val="00F704E4"/>
    <w:rsid w:val="00F70D03"/>
    <w:rsid w:val="00F713D7"/>
    <w:rsid w:val="00F7169F"/>
    <w:rsid w:val="00F727DF"/>
    <w:rsid w:val="00F72C4D"/>
    <w:rsid w:val="00F72DC8"/>
    <w:rsid w:val="00F741DD"/>
    <w:rsid w:val="00F75037"/>
    <w:rsid w:val="00F7542D"/>
    <w:rsid w:val="00F75D06"/>
    <w:rsid w:val="00F7645B"/>
    <w:rsid w:val="00F76479"/>
    <w:rsid w:val="00F76E42"/>
    <w:rsid w:val="00F770D0"/>
    <w:rsid w:val="00F773C4"/>
    <w:rsid w:val="00F77D01"/>
    <w:rsid w:val="00F77F67"/>
    <w:rsid w:val="00F8299F"/>
    <w:rsid w:val="00F82A48"/>
    <w:rsid w:val="00F832D4"/>
    <w:rsid w:val="00F83EED"/>
    <w:rsid w:val="00F8469F"/>
    <w:rsid w:val="00F85D60"/>
    <w:rsid w:val="00F869C9"/>
    <w:rsid w:val="00F90CAC"/>
    <w:rsid w:val="00F91B7A"/>
    <w:rsid w:val="00F93322"/>
    <w:rsid w:val="00F94150"/>
    <w:rsid w:val="00F9572F"/>
    <w:rsid w:val="00F96004"/>
    <w:rsid w:val="00F97678"/>
    <w:rsid w:val="00FA4AEF"/>
    <w:rsid w:val="00FA712E"/>
    <w:rsid w:val="00FA7D6F"/>
    <w:rsid w:val="00FB06AF"/>
    <w:rsid w:val="00FB0BF3"/>
    <w:rsid w:val="00FB1367"/>
    <w:rsid w:val="00FB1A2A"/>
    <w:rsid w:val="00FB283B"/>
    <w:rsid w:val="00FB3AF9"/>
    <w:rsid w:val="00FB5CD5"/>
    <w:rsid w:val="00FB62B2"/>
    <w:rsid w:val="00FB68A5"/>
    <w:rsid w:val="00FB7720"/>
    <w:rsid w:val="00FC0786"/>
    <w:rsid w:val="00FC3200"/>
    <w:rsid w:val="00FC363A"/>
    <w:rsid w:val="00FC48EF"/>
    <w:rsid w:val="00FC5276"/>
    <w:rsid w:val="00FC5889"/>
    <w:rsid w:val="00FC7568"/>
    <w:rsid w:val="00FC7A95"/>
    <w:rsid w:val="00FD0A4E"/>
    <w:rsid w:val="00FD0BCF"/>
    <w:rsid w:val="00FD0D70"/>
    <w:rsid w:val="00FD13B5"/>
    <w:rsid w:val="00FD290B"/>
    <w:rsid w:val="00FD307E"/>
    <w:rsid w:val="00FD3D22"/>
    <w:rsid w:val="00FD409C"/>
    <w:rsid w:val="00FD4409"/>
    <w:rsid w:val="00FD64E4"/>
    <w:rsid w:val="00FD6623"/>
    <w:rsid w:val="00FD6DA2"/>
    <w:rsid w:val="00FD7E46"/>
    <w:rsid w:val="00FD7F7E"/>
    <w:rsid w:val="00FE01D6"/>
    <w:rsid w:val="00FE1A74"/>
    <w:rsid w:val="00FE2A00"/>
    <w:rsid w:val="00FE3CAF"/>
    <w:rsid w:val="00FE4398"/>
    <w:rsid w:val="00FE5662"/>
    <w:rsid w:val="00FE5C17"/>
    <w:rsid w:val="00FE75F5"/>
    <w:rsid w:val="00FE76A4"/>
    <w:rsid w:val="00FF0564"/>
    <w:rsid w:val="00FF31C6"/>
    <w:rsid w:val="00FF4723"/>
    <w:rsid w:val="00FF5FD0"/>
    <w:rsid w:val="00FF6CF2"/>
    <w:rsid w:val="00FF6D58"/>
    <w:rsid w:val="00FF7113"/>
    <w:rsid w:val="00FF758E"/>
    <w:rsid w:val="00FF779C"/>
    <w:rsid w:val="2425467D"/>
    <w:rsid w:val="67DFC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F7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92D80"/>
    <w:pPr>
      <w:keepNext/>
      <w:numPr>
        <w:numId w:val="7"/>
      </w:numPr>
      <w:pBdr>
        <w:bottom w:val="single" w:sz="12" w:space="1" w:color="auto"/>
      </w:pBd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0"/>
    </w:pPr>
    <w:rPr>
      <w:rFonts w:ascii="Arial" w:hAnsi="Arial"/>
      <w:b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C05F78"/>
    <w:pPr>
      <w:keepNext/>
      <w:numPr>
        <w:ilvl w:val="1"/>
        <w:numId w:val="7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1"/>
    </w:pPr>
    <w:rPr>
      <w:rFonts w:ascii="Arial" w:hAnsi="Arial"/>
      <w:b/>
      <w:sz w:val="28"/>
      <w:szCs w:val="20"/>
    </w:rPr>
  </w:style>
  <w:style w:type="paragraph" w:styleId="Heading3">
    <w:name w:val="heading 3"/>
    <w:basedOn w:val="Heading2"/>
    <w:next w:val="Normal"/>
    <w:link w:val="Heading3Char"/>
    <w:qFormat/>
    <w:rsid w:val="00C05F78"/>
    <w:pPr>
      <w:numPr>
        <w:ilvl w:val="2"/>
      </w:numPr>
      <w:outlineLvl w:val="2"/>
    </w:pPr>
    <w:rPr>
      <w:rFonts w:cs="Arial"/>
      <w:bCs/>
      <w:sz w:val="24"/>
      <w:szCs w:val="22"/>
    </w:rPr>
  </w:style>
  <w:style w:type="paragraph" w:styleId="Heading4">
    <w:name w:val="heading 4"/>
    <w:basedOn w:val="Normal"/>
    <w:next w:val="Normal"/>
    <w:link w:val="Heading4Char"/>
    <w:qFormat/>
    <w:rsid w:val="00C05F78"/>
    <w:pPr>
      <w:keepNext/>
      <w:numPr>
        <w:ilvl w:val="3"/>
        <w:numId w:val="7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3"/>
    </w:pPr>
    <w:rPr>
      <w:rFonts w:ascii="Arial" w:hAnsi="Arial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05F78"/>
    <w:pPr>
      <w:numPr>
        <w:ilvl w:val="4"/>
        <w:numId w:val="7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4"/>
    </w:pPr>
    <w:rPr>
      <w:rFonts w:ascii="Arial" w:hAnsi="Arial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C05F78"/>
    <w:pPr>
      <w:numPr>
        <w:ilvl w:val="5"/>
        <w:numId w:val="7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C05F78"/>
    <w:pPr>
      <w:numPr>
        <w:ilvl w:val="6"/>
        <w:numId w:val="7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05F78"/>
    <w:pPr>
      <w:numPr>
        <w:ilvl w:val="7"/>
        <w:numId w:val="7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C05F78"/>
    <w:pPr>
      <w:numPr>
        <w:ilvl w:val="8"/>
        <w:numId w:val="7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692D80"/>
    <w:rPr>
      <w:rFonts w:ascii="Arial" w:hAnsi="Arial"/>
      <w:b/>
      <w:kern w:val="28"/>
      <w:sz w:val="32"/>
    </w:rPr>
  </w:style>
  <w:style w:type="character" w:customStyle="1" w:styleId="Heading2Char">
    <w:name w:val="Heading 2 Char"/>
    <w:link w:val="Heading2"/>
    <w:locked/>
    <w:rsid w:val="00C05F78"/>
    <w:rPr>
      <w:rFonts w:ascii="Arial" w:hAnsi="Arial"/>
      <w:b/>
      <w:sz w:val="28"/>
    </w:rPr>
  </w:style>
  <w:style w:type="character" w:customStyle="1" w:styleId="Heading3Char">
    <w:name w:val="Heading 3 Char"/>
    <w:link w:val="Heading3"/>
    <w:locked/>
    <w:rsid w:val="00C05F78"/>
    <w:rPr>
      <w:rFonts w:ascii="Arial" w:hAnsi="Arial" w:cs="Arial"/>
      <w:b/>
      <w:bCs/>
      <w:sz w:val="24"/>
      <w:szCs w:val="22"/>
    </w:rPr>
  </w:style>
  <w:style w:type="character" w:customStyle="1" w:styleId="Heading4Char">
    <w:name w:val="Heading 4 Char"/>
    <w:link w:val="Heading4"/>
    <w:locked/>
    <w:rsid w:val="00C05F78"/>
    <w:rPr>
      <w:rFonts w:ascii="Arial" w:hAnsi="Arial"/>
      <w:b/>
    </w:rPr>
  </w:style>
  <w:style w:type="character" w:customStyle="1" w:styleId="Heading5Char">
    <w:name w:val="Heading 5 Char"/>
    <w:link w:val="Heading5"/>
    <w:locked/>
    <w:rsid w:val="00C05F78"/>
    <w:rPr>
      <w:rFonts w:ascii="Arial" w:hAnsi="Arial"/>
      <w:sz w:val="22"/>
    </w:rPr>
  </w:style>
  <w:style w:type="character" w:customStyle="1" w:styleId="Heading6Char">
    <w:name w:val="Heading 6 Char"/>
    <w:link w:val="Heading6"/>
    <w:locked/>
    <w:rsid w:val="00C05F78"/>
    <w:rPr>
      <w:i/>
      <w:sz w:val="22"/>
    </w:rPr>
  </w:style>
  <w:style w:type="character" w:customStyle="1" w:styleId="Heading7Char">
    <w:name w:val="Heading 7 Char"/>
    <w:link w:val="Heading7"/>
    <w:locked/>
    <w:rsid w:val="00C05F78"/>
    <w:rPr>
      <w:rFonts w:ascii="Arial" w:hAnsi="Arial"/>
    </w:rPr>
  </w:style>
  <w:style w:type="character" w:customStyle="1" w:styleId="Heading8Char">
    <w:name w:val="Heading 8 Char"/>
    <w:link w:val="Heading8"/>
    <w:locked/>
    <w:rsid w:val="00C05F78"/>
    <w:rPr>
      <w:rFonts w:ascii="Arial" w:hAnsi="Arial"/>
      <w:i/>
    </w:rPr>
  </w:style>
  <w:style w:type="character" w:customStyle="1" w:styleId="Heading9Char">
    <w:name w:val="Heading 9 Char"/>
    <w:link w:val="Heading9"/>
    <w:locked/>
    <w:rsid w:val="00C05F78"/>
    <w:rPr>
      <w:rFonts w:ascii="Arial" w:hAnsi="Arial"/>
      <w:b/>
      <w:i/>
      <w:sz w:val="18"/>
    </w:rPr>
  </w:style>
  <w:style w:type="paragraph" w:customStyle="1" w:styleId="TitlePg-Company">
    <w:name w:val="Title Pg-Company"/>
    <w:basedOn w:val="Normal"/>
    <w:next w:val="Normal"/>
    <w:rsid w:val="00932343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noProof/>
      <w:sz w:val="40"/>
      <w:szCs w:val="20"/>
    </w:rPr>
  </w:style>
  <w:style w:type="paragraph" w:customStyle="1" w:styleId="TitlePg-Edition">
    <w:name w:val="Title Pg-Edition"/>
    <w:basedOn w:val="Normal"/>
    <w:rsid w:val="00A84F33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noProof/>
      <w:sz w:val="36"/>
      <w:szCs w:val="20"/>
    </w:rPr>
  </w:style>
  <w:style w:type="paragraph" w:styleId="Header">
    <w:name w:val="header"/>
    <w:basedOn w:val="Normal"/>
    <w:link w:val="HeaderChar"/>
    <w:rsid w:val="00A84F3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sid w:val="00F12F99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rsid w:val="00A84F3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locked/>
    <w:rsid w:val="00F12F99"/>
    <w:rPr>
      <w:rFonts w:cs="Times New Roman"/>
      <w:sz w:val="24"/>
      <w:szCs w:val="24"/>
    </w:rPr>
  </w:style>
  <w:style w:type="character" w:styleId="PageNumber">
    <w:name w:val="page number"/>
    <w:rsid w:val="00A84F33"/>
    <w:rPr>
      <w:rFonts w:ascii="Arial" w:hAnsi="Arial" w:cs="Times New Roman"/>
      <w:sz w:val="16"/>
    </w:rPr>
  </w:style>
  <w:style w:type="paragraph" w:styleId="TOC1">
    <w:name w:val="toc 1"/>
    <w:basedOn w:val="Normal"/>
    <w:next w:val="Normal"/>
    <w:autoRedefine/>
    <w:uiPriority w:val="39"/>
    <w:rsid w:val="00B142E1"/>
    <w:pPr>
      <w:tabs>
        <w:tab w:val="left" w:pos="480"/>
        <w:tab w:val="right" w:leader="hyphen" w:pos="10790"/>
      </w:tabs>
      <w:spacing w:before="120"/>
    </w:pPr>
    <w:rPr>
      <w:rFonts w:cs="Arial"/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rsid w:val="00B142E1"/>
    <w:pPr>
      <w:tabs>
        <w:tab w:val="left" w:pos="720"/>
        <w:tab w:val="right" w:leader="hyphen" w:pos="10790"/>
      </w:tabs>
      <w:spacing w:before="60"/>
    </w:pPr>
    <w:rPr>
      <w:bCs/>
      <w:noProof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E53502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E53502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E53502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E53502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E53502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E53502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E53502"/>
    <w:pPr>
      <w:ind w:left="1680"/>
    </w:pPr>
    <w:rPr>
      <w:sz w:val="20"/>
      <w:szCs w:val="20"/>
    </w:rPr>
  </w:style>
  <w:style w:type="paragraph" w:styleId="ListNumber">
    <w:name w:val="List Number"/>
    <w:basedOn w:val="Normal"/>
    <w:rsid w:val="00E53502"/>
    <w:pPr>
      <w:numPr>
        <w:numId w:val="2"/>
      </w:numPr>
      <w:spacing w:after="60"/>
      <w:outlineLvl w:val="0"/>
    </w:pPr>
    <w:rPr>
      <w:rFonts w:ascii="Arial" w:hAnsi="Arial"/>
      <w:sz w:val="20"/>
      <w:szCs w:val="20"/>
    </w:rPr>
  </w:style>
  <w:style w:type="character" w:styleId="Hyperlink">
    <w:name w:val="Hyperlink"/>
    <w:uiPriority w:val="99"/>
    <w:rsid w:val="00E53502"/>
    <w:rPr>
      <w:rFonts w:cs="Times New Roman"/>
      <w:color w:val="0000FF"/>
      <w:u w:val="single"/>
    </w:rPr>
  </w:style>
  <w:style w:type="paragraph" w:customStyle="1" w:styleId="TitlePg-Normal">
    <w:name w:val="Title Pg-Normal"/>
    <w:basedOn w:val="Normal"/>
    <w:rsid w:val="002E2752"/>
    <w:pPr>
      <w:overflowPunct w:val="0"/>
      <w:autoSpaceDE w:val="0"/>
      <w:autoSpaceDN w:val="0"/>
      <w:adjustRightInd w:val="0"/>
      <w:spacing w:after="240"/>
      <w:jc w:val="both"/>
      <w:textAlignment w:val="baseline"/>
    </w:pPr>
    <w:rPr>
      <w:szCs w:val="20"/>
    </w:rPr>
  </w:style>
  <w:style w:type="table" w:styleId="TableGrid">
    <w:name w:val="Table Grid"/>
    <w:aliases w:val="new tab,Equifax table,Header Table,Format for the table"/>
    <w:basedOn w:val="TableNormal"/>
    <w:rsid w:val="00BD13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1F1F70"/>
    <w:pPr>
      <w:overflowPunct w:val="0"/>
      <w:autoSpaceDE w:val="0"/>
      <w:autoSpaceDN w:val="0"/>
      <w:adjustRightInd w:val="0"/>
      <w:spacing w:before="120"/>
      <w:ind w:left="1080"/>
      <w:textAlignment w:val="baseline"/>
    </w:pPr>
    <w:rPr>
      <w:rFonts w:ascii="Arial" w:hAnsi="Arial"/>
      <w:color w:val="000000"/>
      <w:sz w:val="20"/>
      <w:szCs w:val="20"/>
    </w:rPr>
  </w:style>
  <w:style w:type="character" w:customStyle="1" w:styleId="BodyTextChar">
    <w:name w:val="Body Text Char"/>
    <w:link w:val="BodyText"/>
    <w:locked/>
    <w:rsid w:val="001F1F70"/>
    <w:rPr>
      <w:rFonts w:ascii="Arial" w:hAnsi="Arial"/>
      <w:color w:val="000000"/>
    </w:rPr>
  </w:style>
  <w:style w:type="character" w:styleId="FollowedHyperlink">
    <w:name w:val="FollowedHyperlink"/>
    <w:rsid w:val="00DC718E"/>
    <w:rPr>
      <w:rFonts w:cs="Times New Roman"/>
      <w:color w:val="606420"/>
      <w:u w:val="single"/>
    </w:rPr>
  </w:style>
  <w:style w:type="paragraph" w:customStyle="1" w:styleId="lastincell">
    <w:name w:val="lastincell"/>
    <w:basedOn w:val="Normal"/>
    <w:rsid w:val="0022246A"/>
    <w:pPr>
      <w:spacing w:line="336" w:lineRule="auto"/>
    </w:pPr>
    <w:rPr>
      <w:rFonts w:ascii="Verdana" w:hAnsi="Verdana"/>
      <w:sz w:val="17"/>
      <w:szCs w:val="17"/>
    </w:rPr>
  </w:style>
  <w:style w:type="paragraph" w:styleId="BalloonText">
    <w:name w:val="Balloon Text"/>
    <w:basedOn w:val="Normal"/>
    <w:link w:val="BalloonTextChar"/>
    <w:semiHidden/>
    <w:rsid w:val="008E66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F12F99"/>
    <w:rPr>
      <w:rFonts w:cs="Times New Roman"/>
      <w:sz w:val="2"/>
    </w:rPr>
  </w:style>
  <w:style w:type="paragraph" w:customStyle="1" w:styleId="CharCharChar1">
    <w:name w:val="Char Char Char1"/>
    <w:basedOn w:val="Normal"/>
    <w:rsid w:val="007F2A54"/>
    <w:pPr>
      <w:spacing w:after="160" w:line="240" w:lineRule="exact"/>
      <w:ind w:left="576"/>
      <w:jc w:val="both"/>
    </w:pPr>
    <w:rPr>
      <w:rFonts w:ascii="Verdana" w:hAnsi="Verdana"/>
      <w:sz w:val="20"/>
      <w:szCs w:val="20"/>
    </w:rPr>
  </w:style>
  <w:style w:type="paragraph" w:customStyle="1" w:styleId="Paragraph1">
    <w:name w:val="Paragraph 1"/>
    <w:rsid w:val="00314444"/>
    <w:pPr>
      <w:tabs>
        <w:tab w:val="left" w:pos="720"/>
      </w:tabs>
      <w:spacing w:after="240"/>
      <w:ind w:left="432"/>
      <w:jc w:val="both"/>
    </w:pPr>
  </w:style>
  <w:style w:type="paragraph" w:customStyle="1" w:styleId="Paragraph2">
    <w:name w:val="Paragraph 2"/>
    <w:basedOn w:val="Paragraph1"/>
    <w:rsid w:val="005F50BC"/>
    <w:pPr>
      <w:ind w:left="864"/>
    </w:pPr>
  </w:style>
  <w:style w:type="paragraph" w:customStyle="1" w:styleId="Description2">
    <w:name w:val="Description 2"/>
    <w:basedOn w:val="Normal"/>
    <w:rsid w:val="005F50BC"/>
    <w:pPr>
      <w:tabs>
        <w:tab w:val="left" w:pos="720"/>
      </w:tabs>
      <w:spacing w:after="240"/>
      <w:ind w:left="864"/>
      <w:jc w:val="both"/>
    </w:pPr>
    <w:rPr>
      <w:b/>
      <w:i/>
      <w:sz w:val="20"/>
      <w:szCs w:val="20"/>
    </w:rPr>
  </w:style>
  <w:style w:type="paragraph" w:styleId="BodyTextIndent">
    <w:name w:val="Body Text Indent"/>
    <w:basedOn w:val="Normal"/>
    <w:link w:val="BodyTextIndentChar"/>
    <w:rsid w:val="00360043"/>
    <w:pPr>
      <w:widowControl w:val="0"/>
      <w:spacing w:after="120" w:line="240" w:lineRule="atLeast"/>
      <w:ind w:left="360"/>
    </w:pPr>
    <w:rPr>
      <w:sz w:val="20"/>
      <w:szCs w:val="20"/>
    </w:rPr>
  </w:style>
  <w:style w:type="character" w:customStyle="1" w:styleId="BodyTextIndentChar">
    <w:name w:val="Body Text Indent Char"/>
    <w:link w:val="BodyTextIndent"/>
    <w:locked/>
    <w:rsid w:val="00360043"/>
    <w:rPr>
      <w:rFonts w:cs="Times New Roman"/>
    </w:rPr>
  </w:style>
  <w:style w:type="paragraph" w:customStyle="1" w:styleId="Bullet3">
    <w:name w:val="Bullet 3"/>
    <w:basedOn w:val="BodyText3"/>
    <w:rsid w:val="004A7BD6"/>
    <w:pPr>
      <w:numPr>
        <w:numId w:val="3"/>
      </w:numPr>
      <w:spacing w:after="60" w:line="288" w:lineRule="auto"/>
    </w:pPr>
    <w:rPr>
      <w:rFonts w:ascii="Arial" w:hAnsi="Arial" w:cs="Arial"/>
      <w:sz w:val="20"/>
      <w:szCs w:val="20"/>
    </w:rPr>
  </w:style>
  <w:style w:type="paragraph" w:customStyle="1" w:styleId="Bullet2">
    <w:name w:val="Bullet 2"/>
    <w:basedOn w:val="Normal"/>
    <w:rsid w:val="004A7BD6"/>
    <w:pPr>
      <w:numPr>
        <w:ilvl w:val="1"/>
        <w:numId w:val="1"/>
      </w:numPr>
      <w:tabs>
        <w:tab w:val="num" w:pos="630"/>
        <w:tab w:val="num" w:pos="792"/>
        <w:tab w:val="num" w:pos="1080"/>
      </w:tabs>
      <w:spacing w:after="60" w:line="288" w:lineRule="auto"/>
      <w:ind w:left="1080" w:hanging="432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link w:val="BodyText3Char"/>
    <w:semiHidden/>
    <w:rsid w:val="004A7BD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locked/>
    <w:rsid w:val="004A7BD6"/>
    <w:rPr>
      <w:rFonts w:cs="Times New Roman"/>
      <w:sz w:val="16"/>
      <w:szCs w:val="16"/>
    </w:rPr>
  </w:style>
  <w:style w:type="paragraph" w:customStyle="1" w:styleId="BodyText-bul">
    <w:name w:val="BodyText-bul"/>
    <w:basedOn w:val="Normal"/>
    <w:link w:val="BodyText-bulChar"/>
    <w:rsid w:val="00A5158C"/>
    <w:pPr>
      <w:numPr>
        <w:ilvl w:val="2"/>
        <w:numId w:val="4"/>
      </w:numPr>
      <w:tabs>
        <w:tab w:val="clear" w:pos="2160"/>
        <w:tab w:val="num" w:pos="1440"/>
      </w:tabs>
      <w:spacing w:before="120" w:after="120" w:line="360" w:lineRule="auto"/>
      <w:ind w:left="1440"/>
    </w:pPr>
    <w:rPr>
      <w:rFonts w:ascii="Arial" w:hAnsi="Arial" w:cs="Arial"/>
      <w:sz w:val="20"/>
      <w:szCs w:val="20"/>
    </w:rPr>
  </w:style>
  <w:style w:type="character" w:customStyle="1" w:styleId="BodyText-bulChar">
    <w:name w:val="BodyText-bul Char"/>
    <w:link w:val="BodyText-bul"/>
    <w:locked/>
    <w:rsid w:val="00A5158C"/>
    <w:rPr>
      <w:rFonts w:ascii="Arial" w:hAnsi="Arial" w:cs="Arial"/>
    </w:rPr>
  </w:style>
  <w:style w:type="paragraph" w:customStyle="1" w:styleId="BodyText0">
    <w:name w:val="BodyText"/>
    <w:link w:val="BodyTextChar1"/>
    <w:rsid w:val="00A5158C"/>
    <w:pPr>
      <w:tabs>
        <w:tab w:val="left" w:pos="720"/>
        <w:tab w:val="left" w:pos="1080"/>
        <w:tab w:val="left" w:pos="1440"/>
      </w:tabs>
      <w:spacing w:before="120" w:after="60" w:line="280" w:lineRule="atLeast"/>
      <w:jc w:val="both"/>
    </w:pPr>
    <w:rPr>
      <w:rFonts w:ascii="Arial" w:hAnsi="Arial"/>
      <w:lang w:val="en-GB"/>
    </w:rPr>
  </w:style>
  <w:style w:type="character" w:customStyle="1" w:styleId="BodyTextChar1">
    <w:name w:val="BodyText Char1"/>
    <w:link w:val="BodyText0"/>
    <w:locked/>
    <w:rsid w:val="00A5158C"/>
    <w:rPr>
      <w:rFonts w:ascii="Arial" w:hAnsi="Arial"/>
      <w:lang w:val="en-GB" w:eastAsia="en-US" w:bidi="ar-SA"/>
    </w:rPr>
  </w:style>
  <w:style w:type="paragraph" w:customStyle="1" w:styleId="Step">
    <w:name w:val="Step"/>
    <w:basedOn w:val="Normal"/>
    <w:rsid w:val="00214F30"/>
    <w:pPr>
      <w:numPr>
        <w:numId w:val="5"/>
      </w:numPr>
      <w:spacing w:before="60"/>
    </w:pPr>
  </w:style>
  <w:style w:type="paragraph" w:styleId="ListParagraph">
    <w:name w:val="List Paragraph"/>
    <w:basedOn w:val="Normal"/>
    <w:qFormat/>
    <w:rsid w:val="001C15F5"/>
    <w:pPr>
      <w:ind w:left="720"/>
      <w:contextualSpacing/>
    </w:pPr>
  </w:style>
  <w:style w:type="paragraph" w:customStyle="1" w:styleId="NoteText">
    <w:name w:val="Note Text"/>
    <w:basedOn w:val="Normal"/>
    <w:rsid w:val="00F75037"/>
    <w:pPr>
      <w:keepLines/>
      <w:numPr>
        <w:numId w:val="6"/>
      </w:numPr>
      <w:pBdr>
        <w:top w:val="single" w:sz="4" w:space="1" w:color="auto"/>
        <w:bottom w:val="single" w:sz="4" w:space="6" w:color="auto"/>
      </w:pBdr>
      <w:spacing w:before="240" w:after="240"/>
    </w:pPr>
    <w:rPr>
      <w:i/>
      <w:sz w:val="20"/>
      <w:szCs w:val="20"/>
    </w:rPr>
  </w:style>
  <w:style w:type="paragraph" w:customStyle="1" w:styleId="StyleHeading1Calibri16ptBottomNoborder">
    <w:name w:val="Style Heading 1 + Calibri 16 pt Bottom: (No border)"/>
    <w:basedOn w:val="Heading1"/>
    <w:rsid w:val="00CB17CD"/>
    <w:pPr>
      <w:numPr>
        <w:numId w:val="0"/>
      </w:numPr>
      <w:pBdr>
        <w:bottom w:val="none" w:sz="0" w:space="0" w:color="auto"/>
      </w:pBdr>
    </w:pPr>
    <w:rPr>
      <w:bCs/>
      <w:sz w:val="40"/>
    </w:rPr>
  </w:style>
  <w:style w:type="paragraph" w:customStyle="1" w:styleId="StyleHeading2Calibri14pt">
    <w:name w:val="Style Heading 2 + Calibri 14 pt"/>
    <w:basedOn w:val="Heading2"/>
    <w:rsid w:val="008D539B"/>
    <w:rPr>
      <w:bCs/>
      <w:sz w:val="32"/>
    </w:rPr>
  </w:style>
  <w:style w:type="paragraph" w:customStyle="1" w:styleId="StyleHeading1Calibri16ptBottomNoborder12pt">
    <w:name w:val="Style Heading 1 + Calibri 16 pt Bottom: (No border) + 12 pt"/>
    <w:aliases w:val="Blue"/>
    <w:basedOn w:val="Heading1"/>
    <w:rsid w:val="00A248BE"/>
    <w:pPr>
      <w:pBdr>
        <w:bottom w:val="none" w:sz="0" w:space="0" w:color="auto"/>
      </w:pBdr>
    </w:pPr>
    <w:rPr>
      <w:rFonts w:ascii="Calibri" w:hAnsi="Calibri" w:cs="Arial"/>
      <w:szCs w:val="32"/>
    </w:rPr>
  </w:style>
  <w:style w:type="character" w:styleId="CommentReference">
    <w:name w:val="annotation reference"/>
    <w:semiHidden/>
    <w:locked/>
    <w:rsid w:val="00795B84"/>
    <w:rPr>
      <w:sz w:val="16"/>
      <w:szCs w:val="16"/>
    </w:rPr>
  </w:style>
  <w:style w:type="paragraph" w:styleId="CommentText">
    <w:name w:val="annotation text"/>
    <w:basedOn w:val="Normal"/>
    <w:semiHidden/>
    <w:locked/>
    <w:rsid w:val="00795B8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locked/>
    <w:rsid w:val="00795B84"/>
    <w:rPr>
      <w:b/>
      <w:bCs/>
    </w:rPr>
  </w:style>
  <w:style w:type="paragraph" w:customStyle="1" w:styleId="Tableheading">
    <w:name w:val="Table heading"/>
    <w:basedOn w:val="Normal"/>
    <w:rsid w:val="000315FB"/>
    <w:pPr>
      <w:spacing w:before="60" w:after="60"/>
      <w:jc w:val="center"/>
    </w:pPr>
    <w:rPr>
      <w:rFonts w:ascii="Arial" w:hAnsi="Arial"/>
      <w:b/>
      <w:sz w:val="20"/>
      <w:szCs w:val="20"/>
    </w:rPr>
  </w:style>
  <w:style w:type="paragraph" w:customStyle="1" w:styleId="Tabletext">
    <w:name w:val="Table text"/>
    <w:basedOn w:val="Normal"/>
    <w:rsid w:val="000315FB"/>
    <w:pPr>
      <w:spacing w:before="60" w:after="60"/>
    </w:pPr>
    <w:rPr>
      <w:rFonts w:ascii="Arial" w:hAnsi="Arial" w:cs="Arial"/>
      <w:bCs/>
      <w:sz w:val="18"/>
      <w:szCs w:val="18"/>
    </w:rPr>
  </w:style>
  <w:style w:type="paragraph" w:customStyle="1" w:styleId="TableHeading0">
    <w:name w:val="TableHeading"/>
    <w:basedOn w:val="Normal"/>
    <w:autoRedefine/>
    <w:rsid w:val="00AA2D24"/>
    <w:pPr>
      <w:spacing w:before="120" w:after="120"/>
    </w:pPr>
    <w:rPr>
      <w:rFonts w:ascii="Helvetica" w:hAnsi="Helvetica"/>
      <w:sz w:val="20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">
      <w:marLeft w:val="240"/>
      <w:marRight w:val="144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header" Target="header1.xml"/><Relationship Id="rId8" Type="http://schemas.openxmlformats.org/officeDocument/2006/relationships/footnotes" Target="footnotes.xml"/><Relationship Id="rId51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MTC\Test%20Tools\Templates\ITTC%20Test%20Pla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213B79EC34154490EDF2A8EB06C702" ma:contentTypeVersion="7" ma:contentTypeDescription="Create a new document." ma:contentTypeScope="" ma:versionID="475d7996f9f9bcf74b14b9a36f4df4bd">
  <xsd:schema xmlns:xsd="http://www.w3.org/2001/XMLSchema" xmlns:xs="http://www.w3.org/2001/XMLSchema" xmlns:p="http://schemas.microsoft.com/office/2006/metadata/properties" xmlns:ns2="57c1f83c-1ace-4055-b4c2-ee1ab75ee2d8" targetNamespace="http://schemas.microsoft.com/office/2006/metadata/properties" ma:root="true" ma:fieldsID="42238a5892f557a78d25c56d375a6840" ns2:_="">
    <xsd:import namespace="57c1f83c-1ace-4055-b4c2-ee1ab75ee2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c1f83c-1ace-4055-b4c2-ee1ab75ee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F53246-2D04-4952-9153-CA8005F81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c1f83c-1ace-4055-b4c2-ee1ab75ee2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F04ED1-CB30-4F8E-846D-B1E25A29EF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6F95AB-5578-401A-BD67-5F1B3D6AB3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ITTC Test Plan Template</Template>
  <TotalTime>2</TotalTime>
  <Pages>10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Test Plan</vt:lpstr>
    </vt:vector>
  </TitlesOfParts>
  <Manager>Gangadharan L</Manager>
  <Company>Wipro LTD</Company>
  <LinksUpToDate>false</LinksUpToDate>
  <CharactersWithSpaces>6657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 Plan</dc:title>
  <dc:creator>Udhay Kumar VR</dc:creator>
  <cp:keywords>Performance Test Plan</cp:keywords>
  <dc:description>Performance Test Plan;</dc:description>
  <cp:lastModifiedBy>hp-pc</cp:lastModifiedBy>
  <cp:revision>2</cp:revision>
  <cp:lastPrinted>2011-05-31T22:20:00Z</cp:lastPrinted>
  <dcterms:created xsi:type="dcterms:W3CDTF">2020-05-03T06:39:00Z</dcterms:created>
  <dcterms:modified xsi:type="dcterms:W3CDTF">2020-05-03T06:39:00Z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TaxHold">
    <vt:lpwstr>0</vt:lpwstr>
  </property>
  <property fmtid="{D5CDD505-2E9C-101B-9397-08002B2CF9AE}" pid="4" name="LegalHold">
    <vt:lpwstr>0</vt:lpwstr>
  </property>
  <property fmtid="{D5CDD505-2E9C-101B-9397-08002B2CF9AE}" pid="5" name="ContentType">
    <vt:lpwstr>Document</vt:lpwstr>
  </property>
  <property fmtid="{D5CDD505-2E9C-101B-9397-08002B2CF9AE}" pid="6" name="ContentTypeId">
    <vt:lpwstr>0x01010014213B79EC34154490EDF2A8EB06C702</vt:lpwstr>
  </property>
  <property fmtid="{D5CDD505-2E9C-101B-9397-08002B2CF9AE}" pid="7" name="MSIP_Label_b9a70571-31c6-4603-80c1-ef2fb871a62a_Enabled">
    <vt:lpwstr>True</vt:lpwstr>
  </property>
  <property fmtid="{D5CDD505-2E9C-101B-9397-08002B2CF9AE}" pid="8" name="MSIP_Label_b9a70571-31c6-4603-80c1-ef2fb871a62a_SiteId">
    <vt:lpwstr>258ac4e4-146a-411e-9dc8-79a9e12fd6da</vt:lpwstr>
  </property>
  <property fmtid="{D5CDD505-2E9C-101B-9397-08002B2CF9AE}" pid="9" name="MSIP_Label_b9a70571-31c6-4603-80c1-ef2fb871a62a_Ref">
    <vt:lpwstr>https://api.informationprotection.azure.com/api/258ac4e4-146a-411e-9dc8-79a9e12fd6da</vt:lpwstr>
  </property>
  <property fmtid="{D5CDD505-2E9C-101B-9397-08002B2CF9AE}" pid="10" name="MSIP_Label_b9a70571-31c6-4603-80c1-ef2fb871a62a_Owner">
    <vt:lpwstr>NI316091@wipro.com</vt:lpwstr>
  </property>
  <property fmtid="{D5CDD505-2E9C-101B-9397-08002B2CF9AE}" pid="11" name="MSIP_Label_b9a70571-31c6-4603-80c1-ef2fb871a62a_SetDate">
    <vt:lpwstr>2018-08-24T13:03:07.5660682+05:30</vt:lpwstr>
  </property>
  <property fmtid="{D5CDD505-2E9C-101B-9397-08002B2CF9AE}" pid="12" name="MSIP_Label_b9a70571-31c6-4603-80c1-ef2fb871a62a_Name">
    <vt:lpwstr>Internal and Restricted</vt:lpwstr>
  </property>
  <property fmtid="{D5CDD505-2E9C-101B-9397-08002B2CF9AE}" pid="13" name="MSIP_Label_b9a70571-31c6-4603-80c1-ef2fb871a62a_Application">
    <vt:lpwstr>Microsoft Azure Information Protection</vt:lpwstr>
  </property>
  <property fmtid="{D5CDD505-2E9C-101B-9397-08002B2CF9AE}" pid="14" name="MSIP_Label_b9a70571-31c6-4603-80c1-ef2fb871a62a_Extended_MSFT_Method">
    <vt:lpwstr>Automatic</vt:lpwstr>
  </property>
  <property fmtid="{D5CDD505-2E9C-101B-9397-08002B2CF9AE}" pid="15" name="Sensitivity">
    <vt:lpwstr>Internal and Restricted</vt:lpwstr>
  </property>
</Properties>
</file>